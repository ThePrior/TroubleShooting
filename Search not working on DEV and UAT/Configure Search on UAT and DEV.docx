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794103" w:rsidP="00794103">
      <w:pPr>
        <w:pStyle w:val="Heading1"/>
      </w:pPr>
      <w:r>
        <w:t xml:space="preserve">Notes on Recreating Search in </w:t>
      </w:r>
      <w:r w:rsidR="0092480D">
        <w:t xml:space="preserve">UAT </w:t>
      </w:r>
      <w:r>
        <w:t>&amp; DEV</w:t>
      </w:r>
    </w:p>
    <w:p w:rsidR="00FF06CE" w:rsidRDefault="00FF06CE" w:rsidP="00FF06CE">
      <w:r>
        <w:t>Search is broken on both UAT and DEV and needs fixing.</w:t>
      </w:r>
    </w:p>
    <w:p w:rsidR="00FF06CE" w:rsidRDefault="00FF06CE" w:rsidP="00FF06CE">
      <w:pPr>
        <w:pStyle w:val="Heading2"/>
      </w:pPr>
      <w:r>
        <w:t>Problem</w:t>
      </w:r>
    </w:p>
    <w:p w:rsidR="00FF06CE" w:rsidRDefault="00FF06CE" w:rsidP="00FF06CE">
      <w:pPr>
        <w:pStyle w:val="Heading3"/>
      </w:pPr>
      <w:r>
        <w:t>On UAT the crawl was stuck in the stopping state.</w:t>
      </w:r>
    </w:p>
    <w:p w:rsidR="00FF06CE" w:rsidRDefault="00FF06CE" w:rsidP="00FF06CE">
      <w:pPr>
        <w:pStyle w:val="Heading3"/>
      </w:pPr>
      <w:r>
        <w:t>On DEV error in CA Search Administration page is:</w:t>
      </w:r>
    </w:p>
    <w:p w:rsidR="00FF06CE" w:rsidRDefault="00FF06CE" w:rsidP="00FF06CE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search application 'Search Service Application' on server RVN-SPS-DEV11 is not provision</w:t>
      </w:r>
    </w:p>
    <w:p w:rsidR="00794103" w:rsidRDefault="00794103" w:rsidP="00794103">
      <w:pPr>
        <w:pStyle w:val="Heading2"/>
      </w:pPr>
      <w:r>
        <w:t>Deleting Current Topology</w:t>
      </w:r>
    </w:p>
    <w:p w:rsidR="00A320DB" w:rsidRDefault="00A320DB" w:rsidP="00A320DB"/>
    <w:p w:rsidR="00A320DB" w:rsidRDefault="00A320DB" w:rsidP="00A320DB">
      <w:r>
        <w:t>Note: To find Index Location run:</w:t>
      </w:r>
    </w:p>
    <w:p w:rsidR="00A320DB" w:rsidRDefault="00A320DB" w:rsidP="00A320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ssi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SPEnterpriseSearchServiceInstance</w:t>
      </w:r>
      <w:proofErr w:type="spellEnd"/>
    </w:p>
    <w:p w:rsidR="00A320DB" w:rsidRDefault="00A320DB" w:rsidP="00A320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ssi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Components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320DB" w:rsidRDefault="00A320DB" w:rsidP="00A320DB"/>
    <w:p w:rsidR="00A320DB" w:rsidRPr="00A320DB" w:rsidRDefault="00A320DB" w:rsidP="00A320DB">
      <w:r>
        <w:t xml:space="preserve">Note: default is </w:t>
      </w:r>
      <w:r w:rsidR="003C1453" w:rsidRPr="003C1453">
        <w:t>C:\Program Files\Microsoft Office Servers\16.0\Data\Office Server\Applications</w:t>
      </w:r>
      <w:r w:rsidR="003C1453">
        <w:t xml:space="preserve"> but this should be configured as D:\Index when new search application is created.</w:t>
      </w:r>
    </w:p>
    <w:p w:rsidR="001D35B3" w:rsidRDefault="001D35B3" w:rsidP="00D91B0D">
      <w:pPr>
        <w:rPr>
          <w:lang w:val="en"/>
        </w:rPr>
      </w:pPr>
      <w:r>
        <w:t xml:space="preserve">See: </w:t>
      </w:r>
      <w:hyperlink r:id="rId4" w:history="1">
        <w:r w:rsidRPr="001D35B3">
          <w:rPr>
            <w:rStyle w:val="Hyperlink"/>
            <w:lang w:val="en"/>
          </w:rPr>
          <w:t>How to completely remove Search service application</w:t>
        </w:r>
      </w:hyperlink>
      <w:r>
        <w:rPr>
          <w:lang w:val="en"/>
        </w:rPr>
        <w:t xml:space="preserve"> </w:t>
      </w:r>
    </w:p>
    <w:p w:rsidR="004C4FCF" w:rsidRDefault="004C4FCF" w:rsidP="00D91B0D">
      <w:r>
        <w:t xml:space="preserve">See: </w:t>
      </w:r>
      <w:hyperlink r:id="rId5" w:history="1">
        <w:r w:rsidRPr="004C4FCF">
          <w:rPr>
            <w:rStyle w:val="Hyperlink"/>
          </w:rPr>
          <w:t>How to Determine Your SharePoint 2013 Search Index Location (and Default Search Index Location)</w:t>
        </w:r>
      </w:hyperlink>
    </w:p>
    <w:p w:rsidR="00794103" w:rsidRDefault="00794103" w:rsidP="00D91B0D"/>
    <w:p w:rsidR="00794103" w:rsidRDefault="00794103" w:rsidP="00794103">
      <w:pPr>
        <w:pStyle w:val="Heading2"/>
      </w:pPr>
      <w:r>
        <w:t>Creating New Topology</w:t>
      </w:r>
    </w:p>
    <w:p w:rsidR="00794103" w:rsidRPr="00794103" w:rsidRDefault="00794103" w:rsidP="00794103">
      <w:r>
        <w:t xml:space="preserve">Use </w:t>
      </w:r>
      <w:r w:rsidRPr="00794103">
        <w:t>AddModifySearchTopologyV2_8_3.ps1</w:t>
      </w:r>
    </w:p>
    <w:p w:rsidR="001D35B3" w:rsidRDefault="00794103" w:rsidP="00D91B0D">
      <w:r>
        <w:t xml:space="preserve">See: </w:t>
      </w:r>
      <w:hyperlink r:id="rId6" w:history="1">
        <w:r w:rsidRPr="00794103">
          <w:rPr>
            <w:rStyle w:val="Hyperlink"/>
          </w:rPr>
          <w:t>Creating new Search Service Application</w:t>
        </w:r>
      </w:hyperlink>
    </w:p>
    <w:p w:rsidR="00794103" w:rsidRDefault="00794103" w:rsidP="00794103">
      <w:pPr>
        <w:pStyle w:val="Heading2"/>
      </w:pPr>
      <w:r>
        <w:t xml:space="preserve">Configuring Content Sources </w:t>
      </w:r>
      <w:proofErr w:type="spellStart"/>
      <w:r>
        <w:t>etc</w:t>
      </w:r>
      <w:proofErr w:type="spellEnd"/>
    </w:p>
    <w:p w:rsidR="00D91B0D" w:rsidRDefault="00D91B0D" w:rsidP="00D91B0D">
      <w:pPr>
        <w:rPr>
          <w:rStyle w:val="Hyperlink"/>
        </w:rPr>
      </w:pPr>
      <w:r>
        <w:t xml:space="preserve">See: </w:t>
      </w:r>
      <w:hyperlink r:id="rId7" w:history="1">
        <w:r w:rsidRPr="004559A2">
          <w:rPr>
            <w:rStyle w:val="Hyperlink"/>
          </w:rPr>
          <w:t>https://docs.microsoft.com/en-us/sharepoint/search/best-practices-for-crawling</w:t>
        </w:r>
      </w:hyperlink>
    </w:p>
    <w:p w:rsidR="00DD317F" w:rsidRPr="00DD317F" w:rsidRDefault="00DD317F" w:rsidP="00DD317F">
      <w:pPr>
        <w:pStyle w:val="NoSpacing"/>
      </w:pPr>
      <w:r w:rsidRPr="00DD317F">
        <w:t>(</w:t>
      </w:r>
      <w:proofErr w:type="gramStart"/>
      <w:r>
        <w:t>above</w:t>
      </w:r>
      <w:proofErr w:type="gramEnd"/>
      <w:r w:rsidRPr="00DD317F">
        <w:t xml:space="preserve"> document also has a section on testing crawl)</w:t>
      </w:r>
    </w:p>
    <w:p w:rsidR="008C406F" w:rsidRDefault="008C406F" w:rsidP="00D91B0D">
      <w:pPr>
        <w:rPr>
          <w:rStyle w:val="Hyperlink"/>
        </w:rPr>
      </w:pPr>
    </w:p>
    <w:p w:rsidR="00794103" w:rsidRPr="00794103" w:rsidRDefault="000136AB" w:rsidP="00794103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>OLD</w:t>
      </w:r>
      <w:r w:rsidR="00794103" w:rsidRPr="00794103">
        <w:rPr>
          <w:rStyle w:val="Hyperlink"/>
          <w:u w:val="none"/>
        </w:rPr>
        <w:t xml:space="preserve"> Search Topology on UAT</w:t>
      </w:r>
      <w:r>
        <w:rPr>
          <w:rStyle w:val="Hyperlink"/>
          <w:u w:val="none"/>
        </w:rPr>
        <w:t xml:space="preserve"> (Before recreation)</w:t>
      </w:r>
      <w:bookmarkStart w:id="0" w:name="_GoBack"/>
      <w:bookmarkEnd w:id="0"/>
    </w:p>
    <w:p w:rsidR="008C406F" w:rsidRDefault="008C406F" w:rsidP="008C406F">
      <w:pPr>
        <w:pStyle w:val="Heading2"/>
        <w:rPr>
          <w:rStyle w:val="Hyperlink"/>
          <w:u w:val="none"/>
        </w:rPr>
      </w:pPr>
      <w:r w:rsidRPr="008C406F">
        <w:rPr>
          <w:rStyle w:val="Hyperlink"/>
          <w:u w:val="none"/>
        </w:rPr>
        <w:t>UAT Index Location</w:t>
      </w:r>
    </w:p>
    <w:p w:rsidR="008C406F" w:rsidRPr="008C406F" w:rsidRDefault="008C406F" w:rsidP="008C406F">
      <w:r>
        <w:t xml:space="preserve">Currently this is the default </w:t>
      </w:r>
      <w:r w:rsidRPr="008C406F">
        <w:t>C:\Program Files\Microsoft Office Servers\16.0\Data\Office Server\Applications</w:t>
      </w:r>
      <w:r>
        <w:t xml:space="preserve"> it should be relocated to the D: drive</w:t>
      </w:r>
    </w:p>
    <w:p w:rsidR="00D91B0D" w:rsidRPr="00D91B0D" w:rsidRDefault="00D91B0D" w:rsidP="00D91B0D"/>
    <w:p w:rsidR="0092480D" w:rsidRDefault="009B4C8B" w:rsidP="009B4C8B">
      <w:pPr>
        <w:pStyle w:val="Heading3"/>
      </w:pPr>
      <w:r w:rsidRPr="009B4C8B">
        <w:lastRenderedPageBreak/>
        <w:t>Local SharePoint sites</w:t>
      </w:r>
    </w:p>
    <w:p w:rsidR="009B4C8B" w:rsidRPr="009B4C8B" w:rsidRDefault="009B4C8B" w:rsidP="009B4C8B">
      <w:r>
        <w:rPr>
          <w:noProof/>
          <w:lang w:eastAsia="en-GB"/>
        </w:rPr>
        <w:drawing>
          <wp:inline distT="0" distB="0" distL="0" distR="0" wp14:anchorId="5A9A9B10" wp14:editId="761229BA">
            <wp:extent cx="5731510" cy="1123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B" w:rsidRDefault="009B4C8B" w:rsidP="009B4C8B">
      <w:pPr>
        <w:pStyle w:val="Heading3"/>
      </w:pPr>
      <w:r>
        <w:t>UPS</w:t>
      </w:r>
    </w:p>
    <w:p w:rsidR="009B4C8B" w:rsidRDefault="009B4C8B" w:rsidP="0092480D">
      <w:r>
        <w:rPr>
          <w:noProof/>
          <w:lang w:eastAsia="en-GB"/>
        </w:rPr>
        <w:drawing>
          <wp:inline distT="0" distB="0" distL="0" distR="0" wp14:anchorId="3207A592" wp14:editId="0943D60F">
            <wp:extent cx="5731510" cy="1109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pPr>
        <w:pStyle w:val="Heading3"/>
      </w:pPr>
      <w:r>
        <w:t>Error Breakdown</w:t>
      </w:r>
    </w:p>
    <w:p w:rsidR="0092480D" w:rsidRDefault="0092480D" w:rsidP="0092480D">
      <w:r>
        <w:rPr>
          <w:noProof/>
          <w:lang w:eastAsia="en-GB"/>
        </w:rPr>
        <w:drawing>
          <wp:inline distT="0" distB="0" distL="0" distR="0" wp14:anchorId="38932D51" wp14:editId="440054CA">
            <wp:extent cx="5731510" cy="1593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pPr>
        <w:pStyle w:val="Heading3"/>
      </w:pPr>
      <w:r>
        <w:t>Host Name</w:t>
      </w:r>
    </w:p>
    <w:p w:rsidR="0092480D" w:rsidRPr="0092480D" w:rsidRDefault="0092480D" w:rsidP="0092480D">
      <w:r>
        <w:rPr>
          <w:noProof/>
          <w:lang w:eastAsia="en-GB"/>
        </w:rPr>
        <w:drawing>
          <wp:inline distT="0" distB="0" distL="0" distR="0" wp14:anchorId="7E25E9FA" wp14:editId="3B0725AA">
            <wp:extent cx="5731510" cy="1456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r>
        <w:rPr>
          <w:noProof/>
          <w:lang w:eastAsia="en-GB"/>
        </w:rPr>
        <w:lastRenderedPageBreak/>
        <w:drawing>
          <wp:inline distT="0" distB="0" distL="0" distR="0" wp14:anchorId="4CCDF458" wp14:editId="42D442D6">
            <wp:extent cx="57315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r>
        <w:rPr>
          <w:noProof/>
          <w:lang w:eastAsia="en-GB"/>
        </w:rPr>
        <w:drawing>
          <wp:inline distT="0" distB="0" distL="0" distR="0" wp14:anchorId="0AEE7BFF" wp14:editId="238FF86E">
            <wp:extent cx="5731510" cy="2322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Pr="0092480D" w:rsidRDefault="0092480D" w:rsidP="0092480D">
      <w:r>
        <w:t>Crawl is stuck in the stopping state.</w:t>
      </w:r>
    </w:p>
    <w:p w:rsidR="0092480D" w:rsidRPr="0092480D" w:rsidRDefault="0092480D" w:rsidP="0092480D">
      <w:r>
        <w:rPr>
          <w:noProof/>
          <w:lang w:eastAsia="en-GB"/>
        </w:rPr>
        <w:drawing>
          <wp:inline distT="0" distB="0" distL="0" distR="0" wp14:anchorId="0A5D6FE1" wp14:editId="2730CD7A">
            <wp:extent cx="5731510" cy="97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0D" w:rsidRPr="0092480D" w:rsidSect="0092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58"/>
    <w:rsid w:val="000136AB"/>
    <w:rsid w:val="001D35B3"/>
    <w:rsid w:val="003C1453"/>
    <w:rsid w:val="004C4FCF"/>
    <w:rsid w:val="005C4058"/>
    <w:rsid w:val="00794103"/>
    <w:rsid w:val="008C406F"/>
    <w:rsid w:val="0092480D"/>
    <w:rsid w:val="00935B37"/>
    <w:rsid w:val="009B4C8B"/>
    <w:rsid w:val="00A320DB"/>
    <w:rsid w:val="00D91B0D"/>
    <w:rsid w:val="00DD317F"/>
    <w:rsid w:val="00FF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C1C4"/>
  <w15:chartTrackingRefBased/>
  <w15:docId w15:val="{FF14C4B4-D5DC-48A5-B4EE-EF3CFC05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B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17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D31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harepoint/search/best-practices-for-crawli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harepoint/search/create-and-configure-a-search-service-appl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groove.net/mmman/2015/04/30/how-to-determine-your-sharepoint-2013-search-index-location-and-default-search-index-loc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social.technet.microsoft.com/wiki/contents/articles/48051.sharepoint-2013-how-to-completely-remove-search-service-application.aspx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6F8746E7.dotm</Template>
  <TotalTime>302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10</cp:revision>
  <dcterms:created xsi:type="dcterms:W3CDTF">2018-11-22T11:10:00Z</dcterms:created>
  <dcterms:modified xsi:type="dcterms:W3CDTF">2018-11-28T12:05:00Z</dcterms:modified>
</cp:coreProperties>
</file>