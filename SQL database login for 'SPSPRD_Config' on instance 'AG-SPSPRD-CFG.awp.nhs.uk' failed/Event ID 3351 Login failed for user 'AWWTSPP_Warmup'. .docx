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AF1560" w:rsidP="00AF1560">
      <w:pPr>
        <w:pStyle w:val="Heading1"/>
      </w:pPr>
      <w:r>
        <w:t>Warm Up Scripts is causing errors in the Event Log</w:t>
      </w:r>
    </w:p>
    <w:p w:rsidR="00F36A7B" w:rsidRDefault="00F36A7B" w:rsidP="00F36A7B"/>
    <w:p w:rsidR="00F36A7B" w:rsidRPr="00F36A7B" w:rsidRDefault="00F36A7B" w:rsidP="00F36A7B">
      <w:pPr>
        <w:pStyle w:val="Heading2"/>
      </w:pPr>
      <w:r>
        <w:t>Problem – Event ID 3351</w:t>
      </w:r>
    </w:p>
    <w:p w:rsidR="00AF1560" w:rsidRDefault="00AF1560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SQL database login for 'SPSPRD_Config' on instance 'AG-SPSPRD-CFG.awp.nhs.uk' failed. Additional error information from SQL Server is included below.</w:t>
      </w:r>
    </w:p>
    <w:p w:rsidR="00AF1560" w:rsidRDefault="00AF1560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AF1560" w:rsidRDefault="00AF1560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Login failed for user 'AWWT\SPP_Warmup'.</w:t>
      </w:r>
    </w:p>
    <w:p w:rsidR="00F36A7B" w:rsidRDefault="00F36A7B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36A7B" w:rsidRDefault="00F36A7B" w:rsidP="00F36A7B">
      <w:pPr>
        <w:pStyle w:val="Heading2"/>
      </w:pPr>
      <w:r>
        <w:t>Analysis</w:t>
      </w:r>
    </w:p>
    <w:p w:rsidR="00F36A7B" w:rsidRPr="00F36A7B" w:rsidRDefault="00F36A7B" w:rsidP="00F36A7B">
      <w:r>
        <w:t xml:space="preserve">These errors are only happening when the database has failed over to SQL21. The login </w:t>
      </w:r>
      <w:r>
        <w:rPr>
          <w:rFonts w:ascii="Segoe UI" w:hAnsi="Segoe UI" w:cs="Segoe UI"/>
          <w:sz w:val="18"/>
          <w:szCs w:val="18"/>
        </w:rPr>
        <w:t xml:space="preserve">AWWT\SPP_Warmup </w:t>
      </w:r>
      <w:r w:rsidRPr="00F36A7B">
        <w:t xml:space="preserve">is missing from SQL21. </w:t>
      </w:r>
    </w:p>
    <w:p w:rsidR="00F36A7B" w:rsidRDefault="00F36A7B" w:rsidP="00F36A7B">
      <w:pPr>
        <w:pStyle w:val="Heading2"/>
      </w:pPr>
      <w:r>
        <w:t>Resolution</w:t>
      </w:r>
    </w:p>
    <w:p w:rsidR="00F36A7B" w:rsidRDefault="00F36A7B" w:rsidP="00F36A7B">
      <w:r w:rsidRPr="00F36A7B">
        <w:t>This must be done when SQL21 is the primary node.</w:t>
      </w:r>
    </w:p>
    <w:p w:rsidR="00F36A7B" w:rsidRPr="00F36A7B" w:rsidRDefault="00F36A7B" w:rsidP="00F36A7B">
      <w:r>
        <w:t xml:space="preserve">Problem **should** be fixed by running the </w:t>
      </w:r>
      <w:r w:rsidRPr="00F36A7B">
        <w:t xml:space="preserve">Logged on to server as Trustmarque account and </w:t>
      </w:r>
      <w:r>
        <w:t>running:</w:t>
      </w:r>
      <w:r w:rsidRPr="00F36A7B">
        <w:t xml:space="preserve"> </w:t>
      </w:r>
    </w:p>
    <w:p w:rsidR="00F36A7B" w:rsidRDefault="00F36A7B" w:rsidP="00F36A7B">
      <w:r w:rsidRPr="008979F8">
        <w:t>Add-SPShellAdmin -UserName awwt\</w:t>
      </w:r>
      <w:r w:rsidRPr="00F36A7B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SPP_Warmup </w:t>
      </w:r>
      <w:r>
        <w:t xml:space="preserve">–database </w:t>
      </w:r>
      <w:r w:rsidRPr="00F36A7B">
        <w:t>71262d63-0afc-4d75-977d-e49bbfe46ae8</w:t>
      </w:r>
    </w:p>
    <w:p w:rsidR="00F36A7B" w:rsidRDefault="00F36A7B" w:rsidP="00F36A7B">
      <w:r>
        <w:t xml:space="preserve">(Get GUID of content database by using Get-SPDatabase cmdlet) </w:t>
      </w:r>
    </w:p>
    <w:p w:rsidR="00F36A7B" w:rsidRDefault="00F36A7B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876F2A" w:rsidRDefault="00876F2A" w:rsidP="00876F2A">
      <w:pPr>
        <w:pStyle w:val="Heading2"/>
      </w:pPr>
      <w:r>
        <w:t>Additional Info</w:t>
      </w:r>
    </w:p>
    <w:p w:rsidR="00876F2A" w:rsidRPr="00876F2A" w:rsidRDefault="00876F2A" w:rsidP="00876F2A">
      <w:r>
        <w:t>Following error is being reported on the SQL11 database server.</w:t>
      </w:r>
      <w:bookmarkStart w:id="0" w:name="_GoBack"/>
      <w:bookmarkEnd w:id="0"/>
    </w:p>
    <w:p w:rsidR="00876F2A" w:rsidRDefault="00876F2A" w:rsidP="00876F2A">
      <w:pPr>
        <w:rPr>
          <w:b/>
          <w:bCs/>
          <w:color w:val="1F497D"/>
        </w:rPr>
      </w:pPr>
      <w:r>
        <w:rPr>
          <w:b/>
          <w:bCs/>
          <w:color w:val="1F497D"/>
        </w:rPr>
        <w:t>Login failed for user 'AWWT\SPP_Warmup'. Reason: Failed to open the explicitly specified database 'SPSPRD_MetaData'. [CLIENT: 10.238.241.104]</w:t>
      </w:r>
    </w:p>
    <w:p w:rsidR="00876F2A" w:rsidRDefault="00876F2A" w:rsidP="00AF1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36A7B" w:rsidRDefault="00F36A7B" w:rsidP="00F36A7B">
      <w:pPr>
        <w:pStyle w:val="Heading2"/>
      </w:pPr>
      <w:r>
        <w:t>Further Details</w:t>
      </w:r>
    </w:p>
    <w:p w:rsidR="00AF1560" w:rsidRDefault="00AF1560" w:rsidP="00AF156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995"/>
      </w:tblGrid>
      <w:tr w:rsidR="00AF1560" w:rsidRPr="00AF1560" w:rsidTr="00AF1560">
        <w:trPr>
          <w:tblCellSpacing w:w="15" w:type="dxa"/>
        </w:trPr>
        <w:tc>
          <w:tcPr>
            <w:tcW w:w="225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System</w:t>
            </w: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8024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Provider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789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Name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Microsoft-SharePoint Products-SharePoint Foundation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4848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Guid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{6FB7E0CD-52E7-47DD-997A-241563931FC2}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873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593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EventID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3351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614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34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Version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Opcode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4665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38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Keywords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0x2000000000000000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852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TimeCreated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3617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SystemTime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2018-11-12T14:01:03.863598500Z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002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722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EventRecordID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94247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6954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Correlation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4719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ActivityID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{1817E697-6F75-0003-9A29-1F18756FD401}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783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Execution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48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ProcessID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6932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48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ThreadID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5012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558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1278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Channel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Application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352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072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Computer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RVN-SPS-WFE12.awp.nhs.uk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7852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AF1560" w:rsidRPr="00AF1560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Security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617"/>
            </w:tblGrid>
            <w:tr w:rsidR="00AF1560" w:rsidRPr="00AF1560" w:rsidTr="00AF1560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AF1560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UserID</w:t>
                  </w: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AF1560" w:rsidRPr="00AF1560" w:rsidRDefault="00AF1560" w:rsidP="00AF15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AF1560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S-1-5-21-1055202805-240928851-925700815-84089</w:t>
                  </w:r>
                </w:p>
              </w:tc>
            </w:tr>
          </w:tbl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  <w:tr w:rsidR="00AF1560" w:rsidRPr="00AF1560" w:rsidTr="00AF1560">
        <w:tblPrEx>
          <w:tblCellSpacing w:w="15" w:type="dxa"/>
        </w:tblPrEx>
        <w:trPr>
          <w:tblCellSpacing w:w="15" w:type="dxa"/>
        </w:trPr>
        <w:tc>
          <w:tcPr>
            <w:tcW w:w="225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gridSpan w:val="2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EventData</w:t>
            </w: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1665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string0</w:t>
            </w:r>
          </w:p>
        </w:tc>
        <w:tc>
          <w:tcPr>
            <w:tcW w:w="0" w:type="auto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SPSPRD_Config</w:t>
            </w: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3029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string1</w:t>
            </w:r>
          </w:p>
        </w:tc>
        <w:tc>
          <w:tcPr>
            <w:tcW w:w="0" w:type="auto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AG-SPSPRD-CFG.awp.nhs.uk</w:t>
            </w:r>
          </w:p>
        </w:tc>
      </w:tr>
    </w:tbl>
    <w:p w:rsidR="00AF1560" w:rsidRPr="00AF1560" w:rsidRDefault="00AF1560" w:rsidP="00AF1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4600"/>
      </w:tblGrid>
      <w:tr w:rsidR="00AF1560" w:rsidRPr="00AF1560" w:rsidTr="00AF1560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string2</w:t>
            </w:r>
          </w:p>
        </w:tc>
        <w:tc>
          <w:tcPr>
            <w:tcW w:w="0" w:type="auto"/>
            <w:hideMark/>
          </w:tcPr>
          <w:p w:rsidR="00AF1560" w:rsidRPr="00AF1560" w:rsidRDefault="00AF1560" w:rsidP="00AF15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AF1560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Login failed for user 'AWWT\SPP_Warmup'.</w:t>
            </w:r>
          </w:p>
        </w:tc>
      </w:tr>
    </w:tbl>
    <w:p w:rsidR="00AF1560" w:rsidRPr="00AF1560" w:rsidRDefault="00AF1560" w:rsidP="00AF1560"/>
    <w:sectPr w:rsidR="00AF1560" w:rsidRPr="00AF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CE"/>
    <w:rsid w:val="00876F2A"/>
    <w:rsid w:val="008F5ECE"/>
    <w:rsid w:val="00935B37"/>
    <w:rsid w:val="00AF1560"/>
    <w:rsid w:val="00F3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607C"/>
  <w15:chartTrackingRefBased/>
  <w15:docId w15:val="{6705AE2A-4D81-40F4-A282-98958F3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5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A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9900C33E.dotm</Template>
  <TotalTime>37</TotalTime>
  <Pages>2</Pages>
  <Words>260</Words>
  <Characters>1483</Characters>
  <Application>Microsoft Office Word</Application>
  <DocSecurity>0</DocSecurity>
  <Lines>12</Lines>
  <Paragraphs>3</Paragraphs>
  <ScaleCrop>false</ScaleCrop>
  <Company>AWP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4</cp:revision>
  <dcterms:created xsi:type="dcterms:W3CDTF">2018-11-13T10:26:00Z</dcterms:created>
  <dcterms:modified xsi:type="dcterms:W3CDTF">2018-11-21T10:24:00Z</dcterms:modified>
</cp:coreProperties>
</file>