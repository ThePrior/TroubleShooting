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CE2EAF" w:rsidP="00CE2EAF">
      <w:pPr>
        <w:pStyle w:val="Heading1"/>
      </w:pPr>
      <w:r>
        <w:t>“The object was not found” errors in Crawl Log</w:t>
      </w:r>
    </w:p>
    <w:p w:rsidR="00CE2EAF" w:rsidRDefault="00CE2EAF" w:rsidP="00CE2EAF"/>
    <w:p w:rsidR="00CE2EAF" w:rsidRDefault="00CE2EAF" w:rsidP="00CE2EAF">
      <w:pPr>
        <w:pStyle w:val="Heading1"/>
      </w:pPr>
      <w:r>
        <w:t>Re</w:t>
      </w:r>
      <w:bookmarkStart w:id="0" w:name="_GoBack"/>
      <w:bookmarkEnd w:id="0"/>
      <w:r>
        <w:t>solution:</w:t>
      </w:r>
    </w:p>
    <w:p w:rsidR="00CE2EAF" w:rsidRDefault="00CE2EAF" w:rsidP="00CE2EAF">
      <w:pPr>
        <w:pStyle w:val="ListParagraph"/>
        <w:numPr>
          <w:ilvl w:val="0"/>
          <w:numId w:val="1"/>
        </w:numPr>
      </w:pPr>
      <w:r>
        <w:t xml:space="preserve">Remove the item(s) from the index manually, by clicking on the </w:t>
      </w:r>
      <w:proofErr w:type="spellStart"/>
      <w:r>
        <w:t>Url</w:t>
      </w:r>
      <w:proofErr w:type="spellEnd"/>
      <w:r>
        <w:t xml:space="preserve"> in the Crawl Log error report, or, if there are lots of errors</w:t>
      </w:r>
    </w:p>
    <w:p w:rsidR="00CE2EAF" w:rsidRPr="00CE2EAF" w:rsidRDefault="00CE2EAF" w:rsidP="00E565DB">
      <w:pPr>
        <w:pStyle w:val="ListParagraph"/>
        <w:numPr>
          <w:ilvl w:val="0"/>
          <w:numId w:val="1"/>
        </w:numPr>
      </w:pPr>
      <w:r>
        <w:t xml:space="preserve">Perform an “Index Reset” from search central admin and then a full crawl. </w:t>
      </w:r>
      <w:r w:rsidRPr="00CE2EAF">
        <w:rPr>
          <w:highlight w:val="yellow"/>
        </w:rPr>
        <w:t>Note: This should be done outside of office hours!</w:t>
      </w:r>
    </w:p>
    <w:sectPr w:rsidR="00CE2EAF" w:rsidRPr="00CE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6530D"/>
    <w:multiLevelType w:val="hybridMultilevel"/>
    <w:tmpl w:val="13C015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18"/>
    <w:rsid w:val="004C7A18"/>
    <w:rsid w:val="00935B37"/>
    <w:rsid w:val="00C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2DA4"/>
  <w15:chartTrackingRefBased/>
  <w15:docId w15:val="{94899F8E-43A2-4EB5-8C2D-6D9C8F3B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6F8746E7.dotm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>AWP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2</cp:revision>
  <dcterms:created xsi:type="dcterms:W3CDTF">2018-11-28T11:02:00Z</dcterms:created>
  <dcterms:modified xsi:type="dcterms:W3CDTF">2018-11-28T11:05:00Z</dcterms:modified>
</cp:coreProperties>
</file>