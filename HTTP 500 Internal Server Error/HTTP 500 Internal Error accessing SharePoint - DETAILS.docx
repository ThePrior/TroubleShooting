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174" w:rsidRDefault="00845174" w:rsidP="00845174">
      <w:pPr>
        <w:pStyle w:val="Heading1"/>
      </w:pPr>
      <w:r>
        <w:t>HTTP 500 Internal Error accessing SharePoint</w:t>
      </w:r>
      <w:r w:rsidR="000402F7">
        <w:t xml:space="preserve"> - Details</w:t>
      </w:r>
      <w:bookmarkStart w:id="0" w:name="_GoBack"/>
      <w:bookmarkEnd w:id="0"/>
    </w:p>
    <w:p w:rsidR="00D3496A" w:rsidRDefault="00D3496A" w:rsidP="00D3496A"/>
    <w:p w:rsidR="00D3496A" w:rsidRDefault="00D3496A" w:rsidP="00D3496A">
      <w:pPr>
        <w:pStyle w:val="Heading2"/>
      </w:pPr>
      <w:r>
        <w:t>WFE-12</w:t>
      </w:r>
    </w:p>
    <w:p w:rsidR="00D3496A" w:rsidRDefault="00D3496A" w:rsidP="00D3496A">
      <w:r>
        <w:t xml:space="preserve">On WFE-12 </w:t>
      </w:r>
      <w:proofErr w:type="gramStart"/>
      <w:r>
        <w:t>The</w:t>
      </w:r>
      <w:proofErr w:type="gramEnd"/>
      <w:r>
        <w:t xml:space="preserve"> only 8306 errors are from 09/07/2106. But if the server has been restored from a VM snap we would potentially be missing entries.</w:t>
      </w:r>
    </w:p>
    <w:p w:rsidR="00D3496A" w:rsidRDefault="00D3496A" w:rsidP="00D3496A">
      <w:r>
        <w:t xml:space="preserve">But there are multiple entries </w:t>
      </w:r>
      <w:r w:rsidR="003904B2">
        <w:t xml:space="preserve">dated 16/10/2018 and 18/07/2018 </w:t>
      </w:r>
      <w:r>
        <w:t>like this</w:t>
      </w:r>
      <w:r w:rsidR="006C425F">
        <w:t xml:space="preserve"> with Event ID 2303</w:t>
      </w:r>
      <w:r w:rsidR="003904B2">
        <w:t xml:space="preserve"> on WFE-12 AND also WFE-11</w:t>
      </w:r>
      <w:r>
        <w:t>:</w:t>
      </w:r>
    </w:p>
    <w:p w:rsidR="00D3496A" w:rsidRDefault="00D3496A" w:rsidP="00D3496A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There was an error during processing of the managed application service auto-start for application pool: '</w:t>
      </w:r>
      <w:proofErr w:type="spellStart"/>
      <w:r>
        <w:rPr>
          <w:rFonts w:ascii="Segoe UI" w:hAnsi="Segoe UI" w:cs="Segoe UI"/>
          <w:sz w:val="18"/>
          <w:szCs w:val="18"/>
        </w:rPr>
        <w:t>SecurityTokenServiceApplicationPool</w:t>
      </w:r>
      <w:proofErr w:type="spellEnd"/>
      <w:r>
        <w:rPr>
          <w:rFonts w:ascii="Segoe UI" w:hAnsi="Segoe UI" w:cs="Segoe UI"/>
          <w:sz w:val="18"/>
          <w:szCs w:val="18"/>
        </w:rPr>
        <w:t>'.  Some application services may not have been processed correctly.  Please check the configuration for application service auto-start for the application(s) assigned to this application pool.  The data field contains the error code.</w:t>
      </w:r>
    </w:p>
    <w:p w:rsidR="00D3496A" w:rsidRDefault="00D3496A" w:rsidP="00D3496A">
      <w:r>
        <w:rPr>
          <w:noProof/>
          <w:lang w:eastAsia="en-GB"/>
        </w:rPr>
        <w:lastRenderedPageBreak/>
        <w:drawing>
          <wp:inline distT="0" distB="0" distL="0" distR="0" wp14:anchorId="02A9BCB5" wp14:editId="0AC7FF30">
            <wp:extent cx="8863330" cy="3590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4B2" w:rsidRDefault="003904B2" w:rsidP="00D3496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1995"/>
      </w:tblGrid>
      <w:tr w:rsidR="003904B2" w:rsidRPr="003904B2" w:rsidTr="003904B2">
        <w:trPr>
          <w:tblCellSpacing w:w="15" w:type="dxa"/>
        </w:trPr>
        <w:tc>
          <w:tcPr>
            <w:tcW w:w="225" w:type="dxa"/>
            <w:noWrap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3904B2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950" w:type="dxa"/>
            <w:noWrap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3904B2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GB"/>
              </w:rPr>
              <w:t>System</w:t>
            </w:r>
          </w:p>
        </w:tc>
      </w:tr>
    </w:tbl>
    <w:p w:rsidR="003904B2" w:rsidRPr="003904B2" w:rsidRDefault="003904B2" w:rsidP="00390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7124"/>
      </w:tblGrid>
      <w:tr w:rsidR="003904B2" w:rsidRPr="003904B2" w:rsidTr="003904B2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95"/>
            </w:tblGrid>
            <w:tr w:rsidR="003904B2" w:rsidRPr="003904B2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-</w:t>
                  </w:r>
                </w:p>
              </w:tc>
              <w:tc>
                <w:tcPr>
                  <w:tcW w:w="1950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Provider</w:t>
                  </w:r>
                </w:p>
              </w:tc>
            </w:tr>
          </w:tbl>
          <w:p w:rsidR="003904B2" w:rsidRPr="003904B2" w:rsidRDefault="003904B2" w:rsidP="003904B2">
            <w:pPr>
              <w:spacing w:after="0" w:line="240" w:lineRule="auto"/>
              <w:rPr>
                <w:rFonts w:ascii="Segoe UI" w:eastAsia="Times New Roman" w:hAnsi="Segoe UI" w:cs="Segoe UI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25"/>
              <w:gridCol w:w="180"/>
              <w:gridCol w:w="1575"/>
              <w:gridCol w:w="3790"/>
            </w:tblGrid>
            <w:tr w:rsidR="003904B2" w:rsidRPr="003904B2" w:rsidTr="003904B2">
              <w:trPr>
                <w:tblCellSpacing w:w="0" w:type="dxa"/>
              </w:trPr>
              <w:tc>
                <w:tcPr>
                  <w:tcW w:w="225" w:type="dxa"/>
                  <w:noWrap/>
                  <w:vAlign w:val="center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5" w:type="dxa"/>
                  <w:noWrap/>
                  <w:vAlign w:val="center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80" w:type="dxa"/>
                  <w:noWrap/>
                  <w:vAlign w:val="center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575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[ </w:t>
                  </w:r>
                  <w:r w:rsidRPr="003904B2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Name</w:t>
                  </w:r>
                  <w:r w:rsidRPr="003904B2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] </w:t>
                  </w:r>
                </w:p>
              </w:tc>
              <w:tc>
                <w:tcPr>
                  <w:tcW w:w="0" w:type="auto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Microsoft-Windows-IIS-W3SVC-WP</w:t>
                  </w:r>
                </w:p>
              </w:tc>
            </w:tr>
          </w:tbl>
          <w:p w:rsidR="003904B2" w:rsidRPr="003904B2" w:rsidRDefault="003904B2" w:rsidP="003904B2">
            <w:pPr>
              <w:spacing w:after="0" w:line="240" w:lineRule="auto"/>
              <w:rPr>
                <w:rFonts w:ascii="Segoe UI" w:eastAsia="Times New Roman" w:hAnsi="Segoe UI" w:cs="Segoe UI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25"/>
              <w:gridCol w:w="180"/>
              <w:gridCol w:w="1575"/>
              <w:gridCol w:w="4889"/>
            </w:tblGrid>
            <w:tr w:rsidR="003904B2" w:rsidRPr="003904B2" w:rsidTr="003904B2">
              <w:trPr>
                <w:tblCellSpacing w:w="0" w:type="dxa"/>
              </w:trPr>
              <w:tc>
                <w:tcPr>
                  <w:tcW w:w="225" w:type="dxa"/>
                  <w:noWrap/>
                  <w:vAlign w:val="center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5" w:type="dxa"/>
                  <w:noWrap/>
                  <w:vAlign w:val="center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80" w:type="dxa"/>
                  <w:noWrap/>
                  <w:vAlign w:val="center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575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[ </w:t>
                  </w:r>
                  <w:proofErr w:type="spellStart"/>
                  <w:r w:rsidRPr="003904B2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Guid</w:t>
                  </w:r>
                  <w:proofErr w:type="spellEnd"/>
                  <w:r w:rsidRPr="003904B2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] </w:t>
                  </w:r>
                </w:p>
              </w:tc>
              <w:tc>
                <w:tcPr>
                  <w:tcW w:w="0" w:type="auto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{670080D9-742A-4187-8D16-41143D1290BD}</w:t>
                  </w:r>
                </w:p>
              </w:tc>
            </w:tr>
          </w:tbl>
          <w:p w:rsidR="003904B2" w:rsidRPr="003904B2" w:rsidRDefault="003904B2" w:rsidP="003904B2">
            <w:pPr>
              <w:spacing w:after="0" w:line="240" w:lineRule="auto"/>
              <w:rPr>
                <w:rFonts w:ascii="Segoe UI" w:eastAsia="Times New Roman" w:hAnsi="Segoe UI" w:cs="Segoe UI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25"/>
              <w:gridCol w:w="180"/>
              <w:gridCol w:w="2165"/>
              <w:gridCol w:w="1264"/>
            </w:tblGrid>
            <w:tr w:rsidR="003904B2" w:rsidRPr="003904B2" w:rsidTr="003904B2">
              <w:trPr>
                <w:tblCellSpacing w:w="0" w:type="dxa"/>
              </w:trPr>
              <w:tc>
                <w:tcPr>
                  <w:tcW w:w="225" w:type="dxa"/>
                  <w:noWrap/>
                  <w:vAlign w:val="center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5" w:type="dxa"/>
                  <w:noWrap/>
                  <w:vAlign w:val="center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80" w:type="dxa"/>
                  <w:noWrap/>
                  <w:vAlign w:val="center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575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[ </w:t>
                  </w:r>
                  <w:proofErr w:type="spellStart"/>
                  <w:r w:rsidRPr="003904B2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EventSourceName</w:t>
                  </w:r>
                  <w:proofErr w:type="spellEnd"/>
                  <w:r w:rsidRPr="003904B2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] </w:t>
                  </w:r>
                </w:p>
              </w:tc>
              <w:tc>
                <w:tcPr>
                  <w:tcW w:w="0" w:type="auto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W3SVC-WP</w:t>
                  </w:r>
                </w:p>
              </w:tc>
            </w:tr>
          </w:tbl>
          <w:p w:rsidR="003904B2" w:rsidRPr="003904B2" w:rsidRDefault="003904B2" w:rsidP="003904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3904B2" w:rsidRPr="003904B2" w:rsidRDefault="003904B2" w:rsidP="00390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2912"/>
      </w:tblGrid>
      <w:tr w:rsidR="003904B2" w:rsidRPr="003904B2" w:rsidTr="003904B2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80"/>
              <w:gridCol w:w="593"/>
            </w:tblGrid>
            <w:tr w:rsidR="003904B2" w:rsidRPr="003904B2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-</w:t>
                  </w:r>
                </w:p>
              </w:tc>
              <w:tc>
                <w:tcPr>
                  <w:tcW w:w="1950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3904B2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EventID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2303</w:t>
                  </w:r>
                </w:p>
              </w:tc>
            </w:tr>
          </w:tbl>
          <w:p w:rsidR="003904B2" w:rsidRPr="003904B2" w:rsidRDefault="003904B2" w:rsidP="003904B2">
            <w:pPr>
              <w:spacing w:after="0" w:line="240" w:lineRule="auto"/>
              <w:rPr>
                <w:rFonts w:ascii="Segoe UI" w:eastAsia="Times New Roman" w:hAnsi="Segoe UI" w:cs="Segoe UI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25"/>
              <w:gridCol w:w="180"/>
              <w:gridCol w:w="1575"/>
              <w:gridCol w:w="677"/>
            </w:tblGrid>
            <w:tr w:rsidR="003904B2" w:rsidRPr="003904B2" w:rsidTr="003904B2">
              <w:trPr>
                <w:tblCellSpacing w:w="0" w:type="dxa"/>
              </w:trPr>
              <w:tc>
                <w:tcPr>
                  <w:tcW w:w="225" w:type="dxa"/>
                  <w:noWrap/>
                  <w:vAlign w:val="center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5" w:type="dxa"/>
                  <w:noWrap/>
                  <w:vAlign w:val="center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80" w:type="dxa"/>
                  <w:noWrap/>
                  <w:vAlign w:val="center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575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[ </w:t>
                  </w:r>
                  <w:r w:rsidRPr="003904B2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Qualifiers</w:t>
                  </w:r>
                  <w:r w:rsidRPr="003904B2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] </w:t>
                  </w:r>
                </w:p>
              </w:tc>
              <w:tc>
                <w:tcPr>
                  <w:tcW w:w="0" w:type="auto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32768</w:t>
                  </w:r>
                </w:p>
              </w:tc>
            </w:tr>
          </w:tbl>
          <w:p w:rsidR="003904B2" w:rsidRPr="003904B2" w:rsidRDefault="003904B2" w:rsidP="003904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3904B2" w:rsidRPr="003904B2" w:rsidRDefault="003904B2" w:rsidP="00390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2485"/>
      </w:tblGrid>
      <w:tr w:rsidR="003904B2" w:rsidRPr="003904B2" w:rsidTr="003904B2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80"/>
              <w:gridCol w:w="205"/>
            </w:tblGrid>
            <w:tr w:rsidR="003904B2" w:rsidRPr="003904B2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50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Version</w:t>
                  </w:r>
                </w:p>
              </w:tc>
              <w:tc>
                <w:tcPr>
                  <w:tcW w:w="0" w:type="auto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</w:tr>
          </w:tbl>
          <w:p w:rsidR="003904B2" w:rsidRPr="003904B2" w:rsidRDefault="003904B2" w:rsidP="003904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3904B2" w:rsidRPr="003904B2" w:rsidRDefault="003904B2" w:rsidP="00390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2485"/>
      </w:tblGrid>
      <w:tr w:rsidR="003904B2" w:rsidRPr="003904B2" w:rsidTr="003904B2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80"/>
              <w:gridCol w:w="205"/>
            </w:tblGrid>
            <w:tr w:rsidR="003904B2" w:rsidRPr="003904B2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50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Level</w:t>
                  </w:r>
                </w:p>
              </w:tc>
              <w:tc>
                <w:tcPr>
                  <w:tcW w:w="0" w:type="auto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</w:tr>
          </w:tbl>
          <w:p w:rsidR="003904B2" w:rsidRPr="003904B2" w:rsidRDefault="003904B2" w:rsidP="003904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3904B2" w:rsidRPr="003904B2" w:rsidRDefault="003904B2" w:rsidP="00390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2485"/>
      </w:tblGrid>
      <w:tr w:rsidR="003904B2" w:rsidRPr="003904B2" w:rsidTr="003904B2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80"/>
              <w:gridCol w:w="205"/>
            </w:tblGrid>
            <w:tr w:rsidR="003904B2" w:rsidRPr="003904B2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50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Task</w:t>
                  </w:r>
                </w:p>
              </w:tc>
              <w:tc>
                <w:tcPr>
                  <w:tcW w:w="0" w:type="auto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</w:tr>
          </w:tbl>
          <w:p w:rsidR="003904B2" w:rsidRPr="003904B2" w:rsidRDefault="003904B2" w:rsidP="003904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3904B2" w:rsidRPr="003904B2" w:rsidRDefault="003904B2" w:rsidP="00390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2485"/>
      </w:tblGrid>
      <w:tr w:rsidR="003904B2" w:rsidRPr="003904B2" w:rsidTr="003904B2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80"/>
              <w:gridCol w:w="205"/>
            </w:tblGrid>
            <w:tr w:rsidR="003904B2" w:rsidRPr="003904B2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50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Opcode</w:t>
                  </w:r>
                </w:p>
              </w:tc>
              <w:tc>
                <w:tcPr>
                  <w:tcW w:w="0" w:type="auto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</w:tr>
          </w:tbl>
          <w:p w:rsidR="003904B2" w:rsidRPr="003904B2" w:rsidRDefault="003904B2" w:rsidP="003904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3904B2" w:rsidRPr="003904B2" w:rsidRDefault="003904B2" w:rsidP="00390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4406"/>
      </w:tblGrid>
      <w:tr w:rsidR="003904B2" w:rsidRPr="003904B2" w:rsidTr="003904B2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80"/>
              <w:gridCol w:w="2126"/>
            </w:tblGrid>
            <w:tr w:rsidR="003904B2" w:rsidRPr="003904B2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50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Keywords</w:t>
                  </w:r>
                </w:p>
              </w:tc>
              <w:tc>
                <w:tcPr>
                  <w:tcW w:w="0" w:type="auto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0x80000000000000</w:t>
                  </w:r>
                </w:p>
              </w:tc>
            </w:tr>
          </w:tbl>
          <w:p w:rsidR="003904B2" w:rsidRPr="003904B2" w:rsidRDefault="003904B2" w:rsidP="003904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3904B2" w:rsidRPr="003904B2" w:rsidRDefault="003904B2" w:rsidP="00390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5852"/>
      </w:tblGrid>
      <w:tr w:rsidR="003904B2" w:rsidRPr="003904B2" w:rsidTr="003904B2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95"/>
            </w:tblGrid>
            <w:tr w:rsidR="003904B2" w:rsidRPr="003904B2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-</w:t>
                  </w:r>
                </w:p>
              </w:tc>
              <w:tc>
                <w:tcPr>
                  <w:tcW w:w="1950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3904B2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TimeCreated</w:t>
                  </w:r>
                  <w:proofErr w:type="spellEnd"/>
                </w:p>
              </w:tc>
            </w:tr>
          </w:tbl>
          <w:p w:rsidR="003904B2" w:rsidRPr="003904B2" w:rsidRDefault="003904B2" w:rsidP="003904B2">
            <w:pPr>
              <w:spacing w:after="0" w:line="240" w:lineRule="auto"/>
              <w:rPr>
                <w:rFonts w:ascii="Segoe UI" w:eastAsia="Times New Roman" w:hAnsi="Segoe UI" w:cs="Segoe UI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25"/>
              <w:gridCol w:w="180"/>
              <w:gridCol w:w="1575"/>
              <w:gridCol w:w="3617"/>
            </w:tblGrid>
            <w:tr w:rsidR="003904B2" w:rsidRPr="003904B2" w:rsidTr="003904B2">
              <w:trPr>
                <w:tblCellSpacing w:w="0" w:type="dxa"/>
              </w:trPr>
              <w:tc>
                <w:tcPr>
                  <w:tcW w:w="225" w:type="dxa"/>
                  <w:noWrap/>
                  <w:vAlign w:val="center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5" w:type="dxa"/>
                  <w:noWrap/>
                  <w:vAlign w:val="center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80" w:type="dxa"/>
                  <w:noWrap/>
                  <w:vAlign w:val="center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575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[ </w:t>
                  </w:r>
                  <w:proofErr w:type="spellStart"/>
                  <w:r w:rsidRPr="003904B2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SystemTime</w:t>
                  </w:r>
                  <w:proofErr w:type="spellEnd"/>
                  <w:r w:rsidRPr="003904B2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] </w:t>
                  </w:r>
                </w:p>
              </w:tc>
              <w:tc>
                <w:tcPr>
                  <w:tcW w:w="0" w:type="auto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2018-07-18T14:48:46.000000000Z</w:t>
                  </w:r>
                </w:p>
              </w:tc>
            </w:tr>
          </w:tbl>
          <w:p w:rsidR="003904B2" w:rsidRPr="003904B2" w:rsidRDefault="003904B2" w:rsidP="003904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3904B2" w:rsidRPr="003904B2" w:rsidRDefault="003904B2" w:rsidP="00390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3132"/>
      </w:tblGrid>
      <w:tr w:rsidR="003904B2" w:rsidRPr="003904B2" w:rsidTr="003904B2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80"/>
              <w:gridCol w:w="852"/>
            </w:tblGrid>
            <w:tr w:rsidR="003904B2" w:rsidRPr="003904B2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50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3904B2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EventRecordID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120323</w:t>
                  </w:r>
                </w:p>
              </w:tc>
            </w:tr>
          </w:tbl>
          <w:p w:rsidR="003904B2" w:rsidRPr="003904B2" w:rsidRDefault="003904B2" w:rsidP="003904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3904B2" w:rsidRPr="003904B2" w:rsidRDefault="003904B2" w:rsidP="00390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1644"/>
      </w:tblGrid>
      <w:tr w:rsidR="003904B2" w:rsidRPr="003904B2" w:rsidTr="003904B2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344"/>
            </w:tblGrid>
            <w:tr w:rsidR="003904B2" w:rsidRPr="003904B2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Correlation</w:t>
                  </w:r>
                </w:p>
              </w:tc>
            </w:tr>
          </w:tbl>
          <w:p w:rsidR="003904B2" w:rsidRPr="003904B2" w:rsidRDefault="003904B2" w:rsidP="003904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3904B2" w:rsidRPr="003904B2" w:rsidRDefault="003904B2" w:rsidP="00390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2395"/>
      </w:tblGrid>
      <w:tr w:rsidR="003904B2" w:rsidRPr="003904B2" w:rsidTr="003904B2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95"/>
            </w:tblGrid>
            <w:tr w:rsidR="003904B2" w:rsidRPr="003904B2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-</w:t>
                  </w:r>
                </w:p>
              </w:tc>
              <w:tc>
                <w:tcPr>
                  <w:tcW w:w="1950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Execution</w:t>
                  </w:r>
                </w:p>
              </w:tc>
            </w:tr>
          </w:tbl>
          <w:p w:rsidR="003904B2" w:rsidRPr="003904B2" w:rsidRDefault="003904B2" w:rsidP="003904B2">
            <w:pPr>
              <w:spacing w:after="0" w:line="240" w:lineRule="auto"/>
              <w:rPr>
                <w:rFonts w:ascii="Segoe UI" w:eastAsia="Times New Roman" w:hAnsi="Segoe UI" w:cs="Segoe UI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25"/>
              <w:gridCol w:w="180"/>
              <w:gridCol w:w="1575"/>
              <w:gridCol w:w="160"/>
            </w:tblGrid>
            <w:tr w:rsidR="003904B2" w:rsidRPr="003904B2" w:rsidTr="003904B2">
              <w:trPr>
                <w:tblCellSpacing w:w="0" w:type="dxa"/>
              </w:trPr>
              <w:tc>
                <w:tcPr>
                  <w:tcW w:w="225" w:type="dxa"/>
                  <w:noWrap/>
                  <w:vAlign w:val="center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5" w:type="dxa"/>
                  <w:noWrap/>
                  <w:vAlign w:val="center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80" w:type="dxa"/>
                  <w:noWrap/>
                  <w:vAlign w:val="center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575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[ </w:t>
                  </w:r>
                  <w:proofErr w:type="spellStart"/>
                  <w:r w:rsidRPr="003904B2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ProcessID</w:t>
                  </w:r>
                  <w:proofErr w:type="spellEnd"/>
                  <w:r w:rsidRPr="003904B2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] </w:t>
                  </w:r>
                </w:p>
              </w:tc>
              <w:tc>
                <w:tcPr>
                  <w:tcW w:w="0" w:type="auto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</w:tr>
          </w:tbl>
          <w:p w:rsidR="003904B2" w:rsidRPr="003904B2" w:rsidRDefault="003904B2" w:rsidP="003904B2">
            <w:pPr>
              <w:spacing w:after="0" w:line="240" w:lineRule="auto"/>
              <w:rPr>
                <w:rFonts w:ascii="Segoe UI" w:eastAsia="Times New Roman" w:hAnsi="Segoe UI" w:cs="Segoe UI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25"/>
              <w:gridCol w:w="180"/>
              <w:gridCol w:w="1575"/>
              <w:gridCol w:w="160"/>
            </w:tblGrid>
            <w:tr w:rsidR="003904B2" w:rsidRPr="003904B2" w:rsidTr="003904B2">
              <w:trPr>
                <w:tblCellSpacing w:w="0" w:type="dxa"/>
              </w:trPr>
              <w:tc>
                <w:tcPr>
                  <w:tcW w:w="225" w:type="dxa"/>
                  <w:noWrap/>
                  <w:vAlign w:val="center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5" w:type="dxa"/>
                  <w:noWrap/>
                  <w:vAlign w:val="center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80" w:type="dxa"/>
                  <w:noWrap/>
                  <w:vAlign w:val="center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575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[ </w:t>
                  </w:r>
                  <w:proofErr w:type="spellStart"/>
                  <w:r w:rsidRPr="003904B2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ThreadID</w:t>
                  </w:r>
                  <w:proofErr w:type="spellEnd"/>
                  <w:r w:rsidRPr="003904B2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] </w:t>
                  </w:r>
                </w:p>
              </w:tc>
              <w:tc>
                <w:tcPr>
                  <w:tcW w:w="0" w:type="auto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</w:tr>
          </w:tbl>
          <w:p w:rsidR="003904B2" w:rsidRPr="003904B2" w:rsidRDefault="003904B2" w:rsidP="003904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3904B2" w:rsidRPr="003904B2" w:rsidRDefault="003904B2" w:rsidP="00390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3558"/>
      </w:tblGrid>
      <w:tr w:rsidR="003904B2" w:rsidRPr="003904B2" w:rsidTr="003904B2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80"/>
              <w:gridCol w:w="1278"/>
            </w:tblGrid>
            <w:tr w:rsidR="003904B2" w:rsidRPr="003904B2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50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Channel</w:t>
                  </w:r>
                </w:p>
              </w:tc>
              <w:tc>
                <w:tcPr>
                  <w:tcW w:w="0" w:type="auto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Application</w:t>
                  </w:r>
                </w:p>
              </w:tc>
            </w:tr>
          </w:tbl>
          <w:p w:rsidR="003904B2" w:rsidRPr="003904B2" w:rsidRDefault="003904B2" w:rsidP="003904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3904B2" w:rsidRPr="003904B2" w:rsidRDefault="003904B2" w:rsidP="00390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5352"/>
      </w:tblGrid>
      <w:tr w:rsidR="003904B2" w:rsidRPr="003904B2" w:rsidTr="003904B2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80"/>
              <w:gridCol w:w="3072"/>
            </w:tblGrid>
            <w:tr w:rsidR="003904B2" w:rsidRPr="003904B2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50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Computer</w:t>
                  </w:r>
                </w:p>
              </w:tc>
              <w:tc>
                <w:tcPr>
                  <w:tcW w:w="0" w:type="auto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RVN-SPS-WFE11.awp.nhs.uk</w:t>
                  </w:r>
                </w:p>
              </w:tc>
            </w:tr>
          </w:tbl>
          <w:p w:rsidR="003904B2" w:rsidRPr="003904B2" w:rsidRDefault="003904B2" w:rsidP="003904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3904B2" w:rsidRPr="003904B2" w:rsidRDefault="003904B2" w:rsidP="00390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1287"/>
        <w:gridCol w:w="528"/>
      </w:tblGrid>
      <w:tr w:rsidR="003904B2" w:rsidRPr="003904B2" w:rsidTr="003904B2">
        <w:trPr>
          <w:gridAfter w:val="1"/>
          <w:wAfter w:w="528" w:type="dxa"/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987"/>
            </w:tblGrid>
            <w:tr w:rsidR="003904B2" w:rsidRPr="003904B2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04B2" w:rsidRPr="003904B2" w:rsidRDefault="003904B2" w:rsidP="003904B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3904B2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Security</w:t>
                  </w:r>
                </w:p>
              </w:tc>
            </w:tr>
          </w:tbl>
          <w:p w:rsidR="003904B2" w:rsidRPr="003904B2" w:rsidRDefault="003904B2" w:rsidP="003904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  <w:tr w:rsidR="003904B2" w:rsidRPr="003904B2" w:rsidTr="003904B2">
        <w:tblPrEx>
          <w:tblCellSpacing w:w="15" w:type="dxa"/>
        </w:tblPrEx>
        <w:trPr>
          <w:tblCellSpacing w:w="15" w:type="dxa"/>
        </w:trPr>
        <w:tc>
          <w:tcPr>
            <w:tcW w:w="225" w:type="dxa"/>
            <w:noWrap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3904B2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950" w:type="dxa"/>
            <w:gridSpan w:val="3"/>
            <w:noWrap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proofErr w:type="spellStart"/>
            <w:r w:rsidRPr="003904B2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GB"/>
              </w:rPr>
              <w:t>EventData</w:t>
            </w:r>
            <w:proofErr w:type="spellEnd"/>
          </w:p>
        </w:tc>
      </w:tr>
    </w:tbl>
    <w:p w:rsidR="003904B2" w:rsidRPr="003904B2" w:rsidRDefault="003904B2" w:rsidP="00390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1950"/>
        <w:gridCol w:w="3938"/>
      </w:tblGrid>
      <w:tr w:rsidR="003904B2" w:rsidRPr="003904B2" w:rsidTr="003904B2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50" w:type="dxa"/>
            <w:noWrap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proofErr w:type="spellStart"/>
            <w:r w:rsidRPr="003904B2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GB"/>
              </w:rPr>
              <w:t>ApplicationPool</w:t>
            </w:r>
            <w:proofErr w:type="spellEnd"/>
          </w:p>
        </w:tc>
        <w:tc>
          <w:tcPr>
            <w:tcW w:w="0" w:type="auto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proofErr w:type="spellStart"/>
            <w:r w:rsidRPr="003904B2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SecurityTokenServiceApplicationPool</w:t>
            </w:r>
            <w:proofErr w:type="spellEnd"/>
          </w:p>
        </w:tc>
      </w:tr>
    </w:tbl>
    <w:p w:rsidR="003904B2" w:rsidRPr="003904B2" w:rsidRDefault="003904B2" w:rsidP="00390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1950"/>
        <w:gridCol w:w="1065"/>
      </w:tblGrid>
      <w:tr w:rsidR="003904B2" w:rsidRPr="003904B2" w:rsidTr="003904B2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50" w:type="dxa"/>
            <w:noWrap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p w:rsidR="003904B2" w:rsidRPr="003904B2" w:rsidRDefault="003904B2" w:rsidP="003904B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3904B2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02000780</w:t>
            </w:r>
          </w:p>
        </w:tc>
      </w:tr>
    </w:tbl>
    <w:p w:rsidR="003904B2" w:rsidRPr="003904B2" w:rsidRDefault="003904B2" w:rsidP="00390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04B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3904B2" w:rsidRPr="003904B2" w:rsidRDefault="003904B2" w:rsidP="003904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3904B2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lastRenderedPageBreak/>
        <w:t>Binary data:</w:t>
      </w:r>
    </w:p>
    <w:p w:rsidR="003904B2" w:rsidRPr="003904B2" w:rsidRDefault="003904B2" w:rsidP="003904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3904B2">
        <w:rPr>
          <w:rFonts w:ascii="Segoe UI" w:eastAsia="Times New Roman" w:hAnsi="Segoe UI" w:cs="Segoe UI"/>
          <w:sz w:val="24"/>
          <w:szCs w:val="24"/>
          <w:lang w:eastAsia="en-GB"/>
        </w:rPr>
        <w:t>In Words</w:t>
      </w:r>
    </w:p>
    <w:p w:rsidR="003904B2" w:rsidRPr="003904B2" w:rsidRDefault="003904B2" w:rsidP="003904B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3904B2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0000: 80070002 </w:t>
      </w:r>
    </w:p>
    <w:p w:rsidR="003904B2" w:rsidRPr="003904B2" w:rsidRDefault="003904B2" w:rsidP="003904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3904B2">
        <w:rPr>
          <w:rFonts w:ascii="Segoe UI" w:eastAsia="Times New Roman" w:hAnsi="Segoe UI" w:cs="Segoe UI"/>
          <w:sz w:val="24"/>
          <w:szCs w:val="24"/>
          <w:lang w:eastAsia="en-GB"/>
        </w:rPr>
        <w:t>In Bytes</w:t>
      </w:r>
    </w:p>
    <w:p w:rsidR="003904B2" w:rsidRPr="003904B2" w:rsidRDefault="003904B2" w:rsidP="003904B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3904B2">
        <w:rPr>
          <w:rFonts w:ascii="Courier New" w:eastAsia="Times New Roman" w:hAnsi="Courier New" w:cs="Courier New"/>
          <w:sz w:val="24"/>
          <w:szCs w:val="24"/>
          <w:lang w:eastAsia="en-GB"/>
        </w:rPr>
        <w:t>0000: 02 00 07 80 ...</w:t>
      </w:r>
    </w:p>
    <w:p w:rsidR="003904B2" w:rsidRPr="00D3496A" w:rsidRDefault="003904B2" w:rsidP="00D3496A"/>
    <w:p w:rsidR="00D3496A" w:rsidRDefault="00D3496A" w:rsidP="00D3496A">
      <w:pPr>
        <w:pStyle w:val="Heading2"/>
      </w:pPr>
      <w:r>
        <w:t>WFE-22</w:t>
      </w:r>
    </w:p>
    <w:p w:rsidR="00845174" w:rsidRDefault="00845174" w:rsidP="00845174">
      <w:r>
        <w:t xml:space="preserve">On WFE-22 </w:t>
      </w:r>
      <w:proofErr w:type="gramStart"/>
      <w:r>
        <w:t>The</w:t>
      </w:r>
      <w:proofErr w:type="gramEnd"/>
      <w:r>
        <w:t xml:space="preserve"> event log errors below appear to correlate with the HTTP 500 errors in the IIS log</w:t>
      </w:r>
      <w:r w:rsidR="00B22815">
        <w:t xml:space="preserve"> and </w:t>
      </w:r>
      <w:r w:rsidR="005717F2">
        <w:t>times of issues experienced by users.</w:t>
      </w:r>
    </w:p>
    <w:p w:rsidR="00845174" w:rsidRDefault="00845174" w:rsidP="00845174"/>
    <w:p w:rsidR="00845174" w:rsidRDefault="00845174" w:rsidP="00845174">
      <w:r>
        <w:t xml:space="preserve">See: </w:t>
      </w:r>
      <w:hyperlink r:id="rId5" w:history="1">
        <w:r w:rsidRPr="00845997">
          <w:rPr>
            <w:rStyle w:val="Hyperlink"/>
          </w:rPr>
          <w:t>https://support.microsoft.com/en-gb/help/3114011/800703f</w:t>
        </w:r>
        <w:r w:rsidRPr="00845997">
          <w:rPr>
            <w:rStyle w:val="Hyperlink"/>
          </w:rPr>
          <w:t>a</w:t>
        </w:r>
        <w:r w:rsidRPr="00845997">
          <w:rPr>
            <w:rStyle w:val="Hyperlink"/>
          </w:rPr>
          <w:t>-illegal-operation-attempted-on-a-registry-key-that-has-been-m</w:t>
        </w:r>
      </w:hyperlink>
      <w:r>
        <w:t xml:space="preserve"> for possible resolution</w:t>
      </w:r>
    </w:p>
    <w:p w:rsidR="00E721EC" w:rsidRPr="00845174" w:rsidRDefault="00E721EC" w:rsidP="00E721E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An exception occurred when trying to issue security token: Retrieving the COM class factory for component with CLSID {BDEADF26-C265-11D0-BCED-00A0C90AB50F} failed due to the following error: 800703fa Illegal operation attempted on a registry key that has been marked for deletion. (Exception from HRESULT: 0x800703FA)</w:t>
      </w:r>
      <w:proofErr w:type="gramStart"/>
      <w:r>
        <w:rPr>
          <w:rFonts w:ascii="Segoe UI" w:hAnsi="Segoe UI" w:cs="Segoe UI"/>
          <w:sz w:val="18"/>
          <w:szCs w:val="18"/>
        </w:rPr>
        <w:t>..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1995"/>
      </w:tblGrid>
      <w:tr w:rsidR="00845174" w:rsidRPr="00845174" w:rsidTr="00845174">
        <w:trPr>
          <w:tblCellSpacing w:w="15" w:type="dxa"/>
        </w:trPr>
        <w:tc>
          <w:tcPr>
            <w:tcW w:w="225" w:type="dxa"/>
            <w:noWrap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84517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950" w:type="dxa"/>
            <w:noWrap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84517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GB"/>
              </w:rPr>
              <w:t>System</w:t>
            </w:r>
          </w:p>
        </w:tc>
      </w:tr>
    </w:tbl>
    <w:p w:rsidR="00845174" w:rsidRPr="00845174" w:rsidRDefault="00845174" w:rsidP="00845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8024"/>
      </w:tblGrid>
      <w:tr w:rsidR="00845174" w:rsidRPr="00845174" w:rsidTr="00845174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95"/>
            </w:tblGrid>
            <w:tr w:rsidR="00845174" w:rsidRPr="00845174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-</w:t>
                  </w:r>
                </w:p>
              </w:tc>
              <w:tc>
                <w:tcPr>
                  <w:tcW w:w="1950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Provider</w:t>
                  </w:r>
                </w:p>
              </w:tc>
            </w:tr>
          </w:tbl>
          <w:p w:rsidR="00845174" w:rsidRPr="00845174" w:rsidRDefault="00845174" w:rsidP="00845174">
            <w:pPr>
              <w:spacing w:after="0" w:line="240" w:lineRule="auto"/>
              <w:rPr>
                <w:rFonts w:ascii="Segoe UI" w:eastAsia="Times New Roman" w:hAnsi="Segoe UI" w:cs="Segoe UI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25"/>
              <w:gridCol w:w="180"/>
              <w:gridCol w:w="1575"/>
              <w:gridCol w:w="5789"/>
            </w:tblGrid>
            <w:tr w:rsidR="00845174" w:rsidRPr="00845174" w:rsidTr="00845174">
              <w:trPr>
                <w:tblCellSpacing w:w="0" w:type="dxa"/>
              </w:trPr>
              <w:tc>
                <w:tcPr>
                  <w:tcW w:w="225" w:type="dxa"/>
                  <w:noWrap/>
                  <w:vAlign w:val="center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5" w:type="dxa"/>
                  <w:noWrap/>
                  <w:vAlign w:val="center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80" w:type="dxa"/>
                  <w:noWrap/>
                  <w:vAlign w:val="center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575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[ </w:t>
                  </w:r>
                  <w:r w:rsidRPr="00845174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Name</w:t>
                  </w:r>
                  <w:r w:rsidRPr="00845174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] </w:t>
                  </w:r>
                </w:p>
              </w:tc>
              <w:tc>
                <w:tcPr>
                  <w:tcW w:w="0" w:type="auto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Microsoft-SharePoint Products-SharePoint Foundation</w:t>
                  </w:r>
                </w:p>
              </w:tc>
            </w:tr>
          </w:tbl>
          <w:p w:rsidR="00845174" w:rsidRPr="00845174" w:rsidRDefault="00845174" w:rsidP="00845174">
            <w:pPr>
              <w:spacing w:after="0" w:line="240" w:lineRule="auto"/>
              <w:rPr>
                <w:rFonts w:ascii="Segoe UI" w:eastAsia="Times New Roman" w:hAnsi="Segoe UI" w:cs="Segoe UI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25"/>
              <w:gridCol w:w="180"/>
              <w:gridCol w:w="1575"/>
              <w:gridCol w:w="4848"/>
            </w:tblGrid>
            <w:tr w:rsidR="00845174" w:rsidRPr="00845174" w:rsidTr="00845174">
              <w:trPr>
                <w:tblCellSpacing w:w="0" w:type="dxa"/>
              </w:trPr>
              <w:tc>
                <w:tcPr>
                  <w:tcW w:w="225" w:type="dxa"/>
                  <w:noWrap/>
                  <w:vAlign w:val="center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5" w:type="dxa"/>
                  <w:noWrap/>
                  <w:vAlign w:val="center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80" w:type="dxa"/>
                  <w:noWrap/>
                  <w:vAlign w:val="center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575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[ </w:t>
                  </w:r>
                  <w:proofErr w:type="spellStart"/>
                  <w:r w:rsidRPr="00845174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Guid</w:t>
                  </w:r>
                  <w:proofErr w:type="spellEnd"/>
                  <w:r w:rsidRPr="00845174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] </w:t>
                  </w:r>
                </w:p>
              </w:tc>
              <w:tc>
                <w:tcPr>
                  <w:tcW w:w="0" w:type="auto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{6FB7E0CD-52E7-47DD-997A-241563931FC2}</w:t>
                  </w:r>
                </w:p>
              </w:tc>
            </w:tr>
          </w:tbl>
          <w:p w:rsidR="00845174" w:rsidRPr="00845174" w:rsidRDefault="00845174" w:rsidP="0084517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845174" w:rsidRPr="00845174" w:rsidRDefault="00845174" w:rsidP="00845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2873"/>
      </w:tblGrid>
      <w:tr w:rsidR="00845174" w:rsidRPr="00845174" w:rsidTr="00845174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80"/>
              <w:gridCol w:w="593"/>
            </w:tblGrid>
            <w:tr w:rsidR="00845174" w:rsidRPr="00845174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50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845174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EventID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sz w:val="24"/>
                      <w:szCs w:val="24"/>
                      <w:highlight w:val="yellow"/>
                      <w:lang w:eastAsia="en-GB"/>
                    </w:rPr>
                    <w:t>8306</w:t>
                  </w:r>
                </w:p>
              </w:tc>
            </w:tr>
          </w:tbl>
          <w:p w:rsidR="00845174" w:rsidRPr="00845174" w:rsidRDefault="00845174" w:rsidP="0084517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845174" w:rsidRPr="00845174" w:rsidRDefault="00845174" w:rsidP="00845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2614"/>
      </w:tblGrid>
      <w:tr w:rsidR="00845174" w:rsidRPr="00845174" w:rsidTr="00845174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80"/>
              <w:gridCol w:w="334"/>
            </w:tblGrid>
            <w:tr w:rsidR="00845174" w:rsidRPr="00845174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50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Version</w:t>
                  </w:r>
                </w:p>
              </w:tc>
              <w:tc>
                <w:tcPr>
                  <w:tcW w:w="0" w:type="auto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16</w:t>
                  </w:r>
                </w:p>
              </w:tc>
            </w:tr>
          </w:tbl>
          <w:p w:rsidR="00845174" w:rsidRPr="00845174" w:rsidRDefault="00845174" w:rsidP="0084517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845174" w:rsidRPr="00845174" w:rsidRDefault="00845174" w:rsidP="00845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2485"/>
      </w:tblGrid>
      <w:tr w:rsidR="00845174" w:rsidRPr="00845174" w:rsidTr="00845174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80"/>
              <w:gridCol w:w="205"/>
            </w:tblGrid>
            <w:tr w:rsidR="00845174" w:rsidRPr="00845174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50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Level</w:t>
                  </w:r>
                </w:p>
              </w:tc>
              <w:tc>
                <w:tcPr>
                  <w:tcW w:w="0" w:type="auto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</w:tr>
          </w:tbl>
          <w:p w:rsidR="00845174" w:rsidRPr="00845174" w:rsidRDefault="00845174" w:rsidP="0084517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845174" w:rsidRPr="00845174" w:rsidRDefault="00845174" w:rsidP="00845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2614"/>
      </w:tblGrid>
      <w:tr w:rsidR="00845174" w:rsidRPr="00845174" w:rsidTr="00845174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80"/>
              <w:gridCol w:w="334"/>
            </w:tblGrid>
            <w:tr w:rsidR="00845174" w:rsidRPr="00845174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50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Task</w:t>
                  </w:r>
                </w:p>
              </w:tc>
              <w:tc>
                <w:tcPr>
                  <w:tcW w:w="0" w:type="auto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47</w:t>
                  </w:r>
                </w:p>
              </w:tc>
            </w:tr>
          </w:tbl>
          <w:p w:rsidR="00845174" w:rsidRPr="00845174" w:rsidRDefault="00845174" w:rsidP="0084517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845174" w:rsidRPr="00845174" w:rsidRDefault="00845174" w:rsidP="00845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2485"/>
      </w:tblGrid>
      <w:tr w:rsidR="00845174" w:rsidRPr="00845174" w:rsidTr="00845174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80"/>
              <w:gridCol w:w="205"/>
            </w:tblGrid>
            <w:tr w:rsidR="00845174" w:rsidRPr="00845174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50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Opcode</w:t>
                  </w:r>
                </w:p>
              </w:tc>
              <w:tc>
                <w:tcPr>
                  <w:tcW w:w="0" w:type="auto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</w:tr>
          </w:tbl>
          <w:p w:rsidR="00845174" w:rsidRPr="00845174" w:rsidRDefault="00845174" w:rsidP="0084517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845174" w:rsidRPr="00845174" w:rsidRDefault="00845174" w:rsidP="00845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4665"/>
      </w:tblGrid>
      <w:tr w:rsidR="00845174" w:rsidRPr="00845174" w:rsidTr="00845174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80"/>
              <w:gridCol w:w="2385"/>
            </w:tblGrid>
            <w:tr w:rsidR="00845174" w:rsidRPr="00845174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50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Keywords</w:t>
                  </w:r>
                </w:p>
              </w:tc>
              <w:tc>
                <w:tcPr>
                  <w:tcW w:w="0" w:type="auto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0x2000000000000000</w:t>
                  </w:r>
                </w:p>
              </w:tc>
            </w:tr>
          </w:tbl>
          <w:p w:rsidR="00845174" w:rsidRPr="00845174" w:rsidRDefault="00845174" w:rsidP="0084517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845174" w:rsidRPr="00845174" w:rsidRDefault="00845174" w:rsidP="00845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5852"/>
      </w:tblGrid>
      <w:tr w:rsidR="00845174" w:rsidRPr="00845174" w:rsidTr="00845174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95"/>
            </w:tblGrid>
            <w:tr w:rsidR="00845174" w:rsidRPr="00845174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-</w:t>
                  </w:r>
                </w:p>
              </w:tc>
              <w:tc>
                <w:tcPr>
                  <w:tcW w:w="1950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845174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TimeCreated</w:t>
                  </w:r>
                  <w:proofErr w:type="spellEnd"/>
                </w:p>
              </w:tc>
            </w:tr>
          </w:tbl>
          <w:p w:rsidR="00845174" w:rsidRPr="00845174" w:rsidRDefault="00845174" w:rsidP="00845174">
            <w:pPr>
              <w:spacing w:after="0" w:line="240" w:lineRule="auto"/>
              <w:rPr>
                <w:rFonts w:ascii="Segoe UI" w:eastAsia="Times New Roman" w:hAnsi="Segoe UI" w:cs="Segoe UI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25"/>
              <w:gridCol w:w="180"/>
              <w:gridCol w:w="1575"/>
              <w:gridCol w:w="3617"/>
            </w:tblGrid>
            <w:tr w:rsidR="00845174" w:rsidRPr="00845174" w:rsidTr="00845174">
              <w:trPr>
                <w:tblCellSpacing w:w="0" w:type="dxa"/>
              </w:trPr>
              <w:tc>
                <w:tcPr>
                  <w:tcW w:w="225" w:type="dxa"/>
                  <w:noWrap/>
                  <w:vAlign w:val="center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5" w:type="dxa"/>
                  <w:noWrap/>
                  <w:vAlign w:val="center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80" w:type="dxa"/>
                  <w:noWrap/>
                  <w:vAlign w:val="center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575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[ </w:t>
                  </w:r>
                  <w:proofErr w:type="spellStart"/>
                  <w:r w:rsidRPr="00845174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SystemTime</w:t>
                  </w:r>
                  <w:proofErr w:type="spellEnd"/>
                  <w:r w:rsidRPr="00845174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] </w:t>
                  </w:r>
                </w:p>
              </w:tc>
              <w:tc>
                <w:tcPr>
                  <w:tcW w:w="0" w:type="auto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2018-10-24T14:00:00.859184600Z</w:t>
                  </w:r>
                </w:p>
              </w:tc>
            </w:tr>
          </w:tbl>
          <w:p w:rsidR="00845174" w:rsidRPr="00845174" w:rsidRDefault="00845174" w:rsidP="0084517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845174" w:rsidRPr="00845174" w:rsidRDefault="00845174" w:rsidP="00845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3002"/>
      </w:tblGrid>
      <w:tr w:rsidR="00845174" w:rsidRPr="00845174" w:rsidTr="00845174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80"/>
              <w:gridCol w:w="722"/>
            </w:tblGrid>
            <w:tr w:rsidR="00845174" w:rsidRPr="00845174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50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845174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EventRecordID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85336</w:t>
                  </w:r>
                </w:p>
              </w:tc>
            </w:tr>
          </w:tbl>
          <w:p w:rsidR="00845174" w:rsidRPr="00845174" w:rsidRDefault="00845174" w:rsidP="0084517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845174" w:rsidRPr="00845174" w:rsidRDefault="00845174" w:rsidP="00845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7129"/>
      </w:tblGrid>
      <w:tr w:rsidR="00845174" w:rsidRPr="00845174" w:rsidTr="00845174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95"/>
            </w:tblGrid>
            <w:tr w:rsidR="00845174" w:rsidRPr="00845174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-</w:t>
                  </w:r>
                </w:p>
              </w:tc>
              <w:tc>
                <w:tcPr>
                  <w:tcW w:w="1950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Correlation</w:t>
                  </w:r>
                </w:p>
              </w:tc>
            </w:tr>
          </w:tbl>
          <w:p w:rsidR="00845174" w:rsidRPr="00845174" w:rsidRDefault="00845174" w:rsidP="00845174">
            <w:pPr>
              <w:spacing w:after="0" w:line="240" w:lineRule="auto"/>
              <w:rPr>
                <w:rFonts w:ascii="Segoe UI" w:eastAsia="Times New Roman" w:hAnsi="Segoe UI" w:cs="Segoe UI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25"/>
              <w:gridCol w:w="180"/>
              <w:gridCol w:w="1575"/>
              <w:gridCol w:w="4894"/>
            </w:tblGrid>
            <w:tr w:rsidR="00845174" w:rsidRPr="00845174" w:rsidTr="00845174">
              <w:trPr>
                <w:tblCellSpacing w:w="0" w:type="dxa"/>
              </w:trPr>
              <w:tc>
                <w:tcPr>
                  <w:tcW w:w="225" w:type="dxa"/>
                  <w:noWrap/>
                  <w:vAlign w:val="center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5" w:type="dxa"/>
                  <w:noWrap/>
                  <w:vAlign w:val="center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80" w:type="dxa"/>
                  <w:noWrap/>
                  <w:vAlign w:val="center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575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[ </w:t>
                  </w:r>
                  <w:proofErr w:type="spellStart"/>
                  <w:r w:rsidRPr="00845174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ActivityID</w:t>
                  </w:r>
                  <w:proofErr w:type="spellEnd"/>
                  <w:r w:rsidRPr="00845174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] </w:t>
                  </w:r>
                </w:p>
              </w:tc>
              <w:tc>
                <w:tcPr>
                  <w:tcW w:w="0" w:type="auto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{CD889B9E-CB62-00B6-9D4C-E0151979E9CD}</w:t>
                  </w:r>
                </w:p>
              </w:tc>
            </w:tr>
          </w:tbl>
          <w:p w:rsidR="00845174" w:rsidRPr="00845174" w:rsidRDefault="00845174" w:rsidP="0084517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845174" w:rsidRPr="00845174" w:rsidRDefault="00845174" w:rsidP="00845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2783"/>
      </w:tblGrid>
      <w:tr w:rsidR="00845174" w:rsidRPr="00845174" w:rsidTr="00845174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95"/>
            </w:tblGrid>
            <w:tr w:rsidR="00845174" w:rsidRPr="00845174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-</w:t>
                  </w:r>
                </w:p>
              </w:tc>
              <w:tc>
                <w:tcPr>
                  <w:tcW w:w="1950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Execution</w:t>
                  </w:r>
                </w:p>
              </w:tc>
            </w:tr>
          </w:tbl>
          <w:p w:rsidR="00845174" w:rsidRPr="00845174" w:rsidRDefault="00845174" w:rsidP="00845174">
            <w:pPr>
              <w:spacing w:after="0" w:line="240" w:lineRule="auto"/>
              <w:rPr>
                <w:rFonts w:ascii="Segoe UI" w:eastAsia="Times New Roman" w:hAnsi="Segoe UI" w:cs="Segoe UI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25"/>
              <w:gridCol w:w="180"/>
              <w:gridCol w:w="1575"/>
              <w:gridCol w:w="548"/>
            </w:tblGrid>
            <w:tr w:rsidR="00845174" w:rsidRPr="00845174" w:rsidTr="00845174">
              <w:trPr>
                <w:tblCellSpacing w:w="0" w:type="dxa"/>
              </w:trPr>
              <w:tc>
                <w:tcPr>
                  <w:tcW w:w="225" w:type="dxa"/>
                  <w:noWrap/>
                  <w:vAlign w:val="center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5" w:type="dxa"/>
                  <w:noWrap/>
                  <w:vAlign w:val="center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80" w:type="dxa"/>
                  <w:noWrap/>
                  <w:vAlign w:val="center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575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[ </w:t>
                  </w:r>
                  <w:proofErr w:type="spellStart"/>
                  <w:r w:rsidRPr="00845174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ProcessID</w:t>
                  </w:r>
                  <w:proofErr w:type="spellEnd"/>
                  <w:r w:rsidRPr="00845174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] </w:t>
                  </w:r>
                </w:p>
              </w:tc>
              <w:tc>
                <w:tcPr>
                  <w:tcW w:w="0" w:type="auto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6956</w:t>
                  </w:r>
                </w:p>
              </w:tc>
            </w:tr>
          </w:tbl>
          <w:p w:rsidR="00845174" w:rsidRPr="00845174" w:rsidRDefault="00845174" w:rsidP="00845174">
            <w:pPr>
              <w:spacing w:after="0" w:line="240" w:lineRule="auto"/>
              <w:rPr>
                <w:rFonts w:ascii="Segoe UI" w:eastAsia="Times New Roman" w:hAnsi="Segoe UI" w:cs="Segoe UI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25"/>
              <w:gridCol w:w="180"/>
              <w:gridCol w:w="1575"/>
              <w:gridCol w:w="548"/>
            </w:tblGrid>
            <w:tr w:rsidR="00845174" w:rsidRPr="00845174" w:rsidTr="00845174">
              <w:trPr>
                <w:tblCellSpacing w:w="0" w:type="dxa"/>
              </w:trPr>
              <w:tc>
                <w:tcPr>
                  <w:tcW w:w="225" w:type="dxa"/>
                  <w:noWrap/>
                  <w:vAlign w:val="center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5" w:type="dxa"/>
                  <w:noWrap/>
                  <w:vAlign w:val="center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80" w:type="dxa"/>
                  <w:noWrap/>
                  <w:vAlign w:val="center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575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[ </w:t>
                  </w:r>
                  <w:proofErr w:type="spellStart"/>
                  <w:r w:rsidRPr="00845174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ThreadID</w:t>
                  </w:r>
                  <w:proofErr w:type="spellEnd"/>
                  <w:r w:rsidRPr="00845174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] </w:t>
                  </w:r>
                </w:p>
              </w:tc>
              <w:tc>
                <w:tcPr>
                  <w:tcW w:w="0" w:type="auto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8540</w:t>
                  </w:r>
                </w:p>
              </w:tc>
            </w:tr>
          </w:tbl>
          <w:p w:rsidR="00845174" w:rsidRPr="00845174" w:rsidRDefault="00845174" w:rsidP="0084517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845174" w:rsidRPr="00845174" w:rsidRDefault="00845174" w:rsidP="00845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3558"/>
      </w:tblGrid>
      <w:tr w:rsidR="00845174" w:rsidRPr="00845174" w:rsidTr="00845174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80"/>
              <w:gridCol w:w="1278"/>
            </w:tblGrid>
            <w:tr w:rsidR="00845174" w:rsidRPr="00845174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50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Channel</w:t>
                  </w:r>
                </w:p>
              </w:tc>
              <w:tc>
                <w:tcPr>
                  <w:tcW w:w="0" w:type="auto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Application</w:t>
                  </w:r>
                </w:p>
              </w:tc>
            </w:tr>
          </w:tbl>
          <w:p w:rsidR="00845174" w:rsidRPr="00845174" w:rsidRDefault="00845174" w:rsidP="0084517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845174" w:rsidRPr="00845174" w:rsidRDefault="00845174" w:rsidP="00845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5352"/>
      </w:tblGrid>
      <w:tr w:rsidR="00845174" w:rsidRPr="00845174" w:rsidTr="00845174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80"/>
              <w:gridCol w:w="3072"/>
            </w:tblGrid>
            <w:tr w:rsidR="00845174" w:rsidRPr="00845174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50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Computer</w:t>
                  </w:r>
                </w:p>
              </w:tc>
              <w:tc>
                <w:tcPr>
                  <w:tcW w:w="0" w:type="auto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RVN-SPS-WFE22.awp.nhs.uk</w:t>
                  </w:r>
                </w:p>
              </w:tc>
            </w:tr>
          </w:tbl>
          <w:p w:rsidR="00845174" w:rsidRPr="00845174" w:rsidRDefault="00845174" w:rsidP="0084517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</w:tbl>
    <w:p w:rsidR="00845174" w:rsidRPr="00845174" w:rsidRDefault="00845174" w:rsidP="00845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7852"/>
      </w:tblGrid>
      <w:tr w:rsidR="00845174" w:rsidRPr="00845174" w:rsidTr="00845174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95"/>
            </w:tblGrid>
            <w:tr w:rsidR="00845174" w:rsidRPr="00845174">
              <w:trPr>
                <w:tblCellSpacing w:w="15" w:type="dxa"/>
              </w:trPr>
              <w:tc>
                <w:tcPr>
                  <w:tcW w:w="225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-</w:t>
                  </w:r>
                </w:p>
              </w:tc>
              <w:tc>
                <w:tcPr>
                  <w:tcW w:w="1950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Security</w:t>
                  </w:r>
                </w:p>
              </w:tc>
            </w:tr>
          </w:tbl>
          <w:p w:rsidR="00845174" w:rsidRPr="00845174" w:rsidRDefault="00845174" w:rsidP="00845174">
            <w:pPr>
              <w:spacing w:after="0" w:line="240" w:lineRule="auto"/>
              <w:rPr>
                <w:rFonts w:ascii="Segoe UI" w:eastAsia="Times New Roman" w:hAnsi="Segoe UI" w:cs="Segoe UI"/>
                <w:vanish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25"/>
              <w:gridCol w:w="180"/>
              <w:gridCol w:w="1575"/>
              <w:gridCol w:w="5617"/>
            </w:tblGrid>
            <w:tr w:rsidR="00845174" w:rsidRPr="00845174" w:rsidTr="00845174">
              <w:trPr>
                <w:tblCellSpacing w:w="0" w:type="dxa"/>
              </w:trPr>
              <w:tc>
                <w:tcPr>
                  <w:tcW w:w="225" w:type="dxa"/>
                  <w:noWrap/>
                  <w:vAlign w:val="center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5" w:type="dxa"/>
                  <w:noWrap/>
                  <w:vAlign w:val="center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80" w:type="dxa"/>
                  <w:noWrap/>
                  <w:vAlign w:val="center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575" w:type="dxa"/>
                  <w:noWrap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[ </w:t>
                  </w:r>
                  <w:proofErr w:type="spellStart"/>
                  <w:r w:rsidRPr="00845174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GB"/>
                    </w:rPr>
                    <w:t>UserID</w:t>
                  </w:r>
                  <w:proofErr w:type="spellEnd"/>
                  <w:r w:rsidRPr="00845174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 xml:space="preserve">] </w:t>
                  </w:r>
                </w:p>
              </w:tc>
              <w:tc>
                <w:tcPr>
                  <w:tcW w:w="0" w:type="auto"/>
                  <w:hideMark/>
                </w:tcPr>
                <w:p w:rsidR="00845174" w:rsidRPr="00845174" w:rsidRDefault="00845174" w:rsidP="0084517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</w:pPr>
                  <w:r w:rsidRPr="00845174">
                    <w:rPr>
                      <w:rFonts w:ascii="Segoe UI" w:eastAsia="Times New Roman" w:hAnsi="Segoe UI" w:cs="Segoe UI"/>
                      <w:sz w:val="24"/>
                      <w:szCs w:val="24"/>
                      <w:lang w:eastAsia="en-GB"/>
                    </w:rPr>
                    <w:t>S-1-5-21-1055202805-240928851-925700815-78150</w:t>
                  </w:r>
                </w:p>
              </w:tc>
            </w:tr>
          </w:tbl>
          <w:p w:rsidR="00845174" w:rsidRPr="00845174" w:rsidRDefault="00845174" w:rsidP="0084517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</w:tr>
      <w:tr w:rsidR="00845174" w:rsidRPr="00845174" w:rsidTr="00845174">
        <w:tblPrEx>
          <w:tblCellSpacing w:w="15" w:type="dxa"/>
        </w:tblPrEx>
        <w:trPr>
          <w:tblCellSpacing w:w="15" w:type="dxa"/>
        </w:trPr>
        <w:tc>
          <w:tcPr>
            <w:tcW w:w="225" w:type="dxa"/>
            <w:noWrap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84517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950" w:type="dxa"/>
            <w:gridSpan w:val="2"/>
            <w:noWrap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proofErr w:type="spellStart"/>
            <w:r w:rsidRPr="0084517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GB"/>
              </w:rPr>
              <w:t>EventData</w:t>
            </w:r>
            <w:proofErr w:type="spellEnd"/>
          </w:p>
        </w:tc>
      </w:tr>
    </w:tbl>
    <w:p w:rsidR="00845174" w:rsidRPr="00845174" w:rsidRDefault="00845174" w:rsidP="00845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25"/>
        <w:gridCol w:w="1950"/>
        <w:gridCol w:w="11558"/>
      </w:tblGrid>
      <w:tr w:rsidR="00845174" w:rsidRPr="00845174" w:rsidTr="00845174">
        <w:trPr>
          <w:tblCellSpacing w:w="0" w:type="dxa"/>
        </w:trPr>
        <w:tc>
          <w:tcPr>
            <w:tcW w:w="225" w:type="dxa"/>
            <w:noWrap/>
            <w:vAlign w:val="center"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5" w:type="dxa"/>
            <w:noWrap/>
            <w:vAlign w:val="center"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50" w:type="dxa"/>
            <w:noWrap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84517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GB"/>
              </w:rPr>
              <w:t>string0</w:t>
            </w:r>
          </w:p>
        </w:tc>
        <w:tc>
          <w:tcPr>
            <w:tcW w:w="0" w:type="auto"/>
            <w:hideMark/>
          </w:tcPr>
          <w:p w:rsidR="00845174" w:rsidRPr="00845174" w:rsidRDefault="00845174" w:rsidP="0084517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845174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Retrieving the COM class factory for component with CLSID {BDEADF26-C265-11D0-BCED-00A0C90AB50F} failed due to the following error: 800703fa Illegal operation attempted on a registry key that has been marked for deletion. (Exception from HRESULT: 0x800703FA).</w:t>
            </w:r>
          </w:p>
        </w:tc>
      </w:tr>
    </w:tbl>
    <w:p w:rsidR="00845174" w:rsidRDefault="00845174" w:rsidP="00E721EC">
      <w:pPr>
        <w:rPr>
          <w:rFonts w:ascii="Courier New" w:hAnsi="Courier New" w:cs="Courier New"/>
        </w:rPr>
      </w:pPr>
    </w:p>
    <w:p w:rsidR="00E721EC" w:rsidRPr="00E721EC" w:rsidRDefault="00E721EC" w:rsidP="00E721EC">
      <w:pPr>
        <w:rPr>
          <w:rFonts w:ascii="Courier New" w:hAnsi="Courier New" w:cs="Courier New"/>
        </w:rPr>
      </w:pPr>
      <w:r w:rsidRPr="00E721EC">
        <w:rPr>
          <w:rFonts w:ascii="Courier New" w:hAnsi="Courier New" w:cs="Courier New"/>
        </w:rPr>
        <w:lastRenderedPageBreak/>
        <w:t>2018-10-24 13:01:26 10.238.241.104 GET /sites/Meetings/</w:t>
      </w:r>
      <w:proofErr w:type="spellStart"/>
      <w:r w:rsidRPr="00E721EC">
        <w:rPr>
          <w:rFonts w:ascii="Courier New" w:hAnsi="Courier New" w:cs="Courier New"/>
        </w:rPr>
        <w:t>SitePages</w:t>
      </w:r>
      <w:proofErr w:type="spellEnd"/>
      <w:r w:rsidRPr="00E721EC">
        <w:rPr>
          <w:rFonts w:ascii="Courier New" w:hAnsi="Courier New" w:cs="Courier New"/>
        </w:rPr>
        <w:t>/Home.aspx - 80 - 10.238.241.120 Mozilla/4.0</w:t>
      </w:r>
      <w:proofErr w:type="gramStart"/>
      <w:r w:rsidRPr="00E721EC">
        <w:rPr>
          <w:rFonts w:ascii="Courier New" w:hAnsi="Courier New" w:cs="Courier New"/>
        </w:rPr>
        <w:t>+(</w:t>
      </w:r>
      <w:proofErr w:type="gramEnd"/>
      <w:r w:rsidRPr="00E721EC">
        <w:rPr>
          <w:rFonts w:ascii="Courier New" w:hAnsi="Courier New" w:cs="Courier New"/>
        </w:rPr>
        <w:t>compatible;+MSIE+7.0;+Windows+NT+6.1;+WOW64;+Trident/7.0;+SLCC2;+.NET+CLR+2.0.50727;+.NET+CLR+3.5.30729;+.NET+CLR+3.0.30729;+Media+Center+PC+6.0;+InfoPath.3;+.NET4.0C;+.NET4.0E) - 401 0 0 15</w:t>
      </w:r>
    </w:p>
    <w:p w:rsidR="00E721EC" w:rsidRPr="00E721EC" w:rsidRDefault="00E721EC" w:rsidP="00E721EC">
      <w:pPr>
        <w:rPr>
          <w:rFonts w:ascii="Courier New" w:hAnsi="Courier New" w:cs="Courier New"/>
        </w:rPr>
      </w:pPr>
      <w:r w:rsidRPr="00E721EC">
        <w:rPr>
          <w:rFonts w:ascii="Courier New" w:hAnsi="Courier New" w:cs="Courier New"/>
        </w:rPr>
        <w:t>2018-10-24 13:01:26 10.238.241.104 GET /sites/Meetings/</w:t>
      </w:r>
      <w:proofErr w:type="spellStart"/>
      <w:r w:rsidRPr="00E721EC">
        <w:rPr>
          <w:rFonts w:ascii="Courier New" w:hAnsi="Courier New" w:cs="Courier New"/>
        </w:rPr>
        <w:t>SitePages</w:t>
      </w:r>
      <w:proofErr w:type="spellEnd"/>
      <w:r w:rsidRPr="00E721EC">
        <w:rPr>
          <w:rFonts w:ascii="Courier New" w:hAnsi="Courier New" w:cs="Courier New"/>
        </w:rPr>
        <w:t>/Home.aspx - 80 - 10.238.241.120 Mozilla/4.0</w:t>
      </w:r>
      <w:proofErr w:type="gramStart"/>
      <w:r w:rsidRPr="00E721EC">
        <w:rPr>
          <w:rFonts w:ascii="Courier New" w:hAnsi="Courier New" w:cs="Courier New"/>
        </w:rPr>
        <w:t>+(</w:t>
      </w:r>
      <w:proofErr w:type="gramEnd"/>
      <w:r w:rsidRPr="00E721EC">
        <w:rPr>
          <w:rFonts w:ascii="Courier New" w:hAnsi="Courier New" w:cs="Courier New"/>
        </w:rPr>
        <w:t>compatible;+MSIE+7.0;+Windows+NT+6.1;+WOW64;+Trident/7.0;+SLCC2;+.NET+CLR+2.0.50727;+.NET+CLR+3.5.30729;+.NET+CLR+3.0.30729;+Media+Center+PC+6.0;+InfoPath.3;+.NET4.0C;+.NET4.0E) - 401 1 2148074254 0</w:t>
      </w:r>
    </w:p>
    <w:p w:rsidR="00E721EC" w:rsidRPr="00E721EC" w:rsidRDefault="00E721EC" w:rsidP="00E721EC">
      <w:pPr>
        <w:rPr>
          <w:rFonts w:ascii="Courier New" w:hAnsi="Courier New" w:cs="Courier New"/>
        </w:rPr>
      </w:pPr>
      <w:r w:rsidRPr="00E721EC">
        <w:rPr>
          <w:rFonts w:ascii="Courier New" w:hAnsi="Courier New" w:cs="Courier New"/>
        </w:rPr>
        <w:t>2018-10-24 13:01:26 10.238.241.104 GET /sites/Meetings/</w:t>
      </w:r>
      <w:proofErr w:type="spellStart"/>
      <w:r w:rsidRPr="00E721EC">
        <w:rPr>
          <w:rFonts w:ascii="Courier New" w:hAnsi="Courier New" w:cs="Courier New"/>
        </w:rPr>
        <w:t>SitePages</w:t>
      </w:r>
      <w:proofErr w:type="spellEnd"/>
      <w:r w:rsidRPr="00E721EC">
        <w:rPr>
          <w:rFonts w:ascii="Courier New" w:hAnsi="Courier New" w:cs="Courier New"/>
        </w:rPr>
        <w:t>/Home.aspx - 80 AWWT\RVN39233 10.238.241.120 Mozilla/4.0</w:t>
      </w:r>
      <w:proofErr w:type="gramStart"/>
      <w:r w:rsidRPr="00E721EC">
        <w:rPr>
          <w:rFonts w:ascii="Courier New" w:hAnsi="Courier New" w:cs="Courier New"/>
        </w:rPr>
        <w:t>+(</w:t>
      </w:r>
      <w:proofErr w:type="gramEnd"/>
      <w:r w:rsidRPr="00E721EC">
        <w:rPr>
          <w:rFonts w:ascii="Courier New" w:hAnsi="Courier New" w:cs="Courier New"/>
        </w:rPr>
        <w:t>compatible;+MSIE+7.0;+Windows+NT+6.1;+WOW64;+Trident/7.0;+SLCC2;+.NET+CLR+2.0.50727;+.NET+CLR+3.5.30729;+.NET+CLR+3.0.30729;+Media+Center+PC+6.0;+InfoPath.3;+.NET4.0C;+.NET4.0E) - 500 0 0 31</w:t>
      </w:r>
    </w:p>
    <w:p w:rsidR="00E721EC" w:rsidRPr="00E721EC" w:rsidRDefault="00E721EC" w:rsidP="00E721EC">
      <w:pPr>
        <w:rPr>
          <w:rFonts w:ascii="Courier New" w:hAnsi="Courier New" w:cs="Courier New"/>
        </w:rPr>
      </w:pPr>
      <w:r w:rsidRPr="00E721EC">
        <w:rPr>
          <w:rFonts w:ascii="Courier New" w:hAnsi="Courier New" w:cs="Courier New"/>
        </w:rPr>
        <w:t>2018-10-24 13:01:31 10.238.241.104 GET /sites/Meetings - 80 AWWT\RVN39233 10.238.241.120 Mozilla/4.0</w:t>
      </w:r>
      <w:proofErr w:type="gramStart"/>
      <w:r w:rsidRPr="00E721EC">
        <w:rPr>
          <w:rFonts w:ascii="Courier New" w:hAnsi="Courier New" w:cs="Courier New"/>
        </w:rPr>
        <w:t>+(</w:t>
      </w:r>
      <w:proofErr w:type="gramEnd"/>
      <w:r w:rsidRPr="00E721EC">
        <w:rPr>
          <w:rFonts w:ascii="Courier New" w:hAnsi="Courier New" w:cs="Courier New"/>
        </w:rPr>
        <w:t>compatible;+MSIE+7.0;+Windows+NT+6.1;+WOW64;+Trident/7.0;+SLCC2;+.NET+CLR+2.0.50727;+.NET+CLR+3.5.30729;+.NET+CLR+3.0.30729;+Media+Center+PC+6.0;+InfoPath.3;+.NET4.0C;+.NET4.0E) - 500 0 0 15</w:t>
      </w:r>
    </w:p>
    <w:p w:rsidR="00E721EC" w:rsidRPr="00E721EC" w:rsidRDefault="00E721EC" w:rsidP="00E721EC">
      <w:pPr>
        <w:rPr>
          <w:rFonts w:ascii="Courier New" w:hAnsi="Courier New" w:cs="Courier New"/>
        </w:rPr>
      </w:pPr>
      <w:r w:rsidRPr="00E721EC">
        <w:rPr>
          <w:rFonts w:ascii="Courier New" w:hAnsi="Courier New" w:cs="Courier New"/>
        </w:rPr>
        <w:t>2018-10-24 13:01:45 10.238.241.104 GET /sites/Meetings/</w:t>
      </w:r>
      <w:proofErr w:type="spellStart"/>
      <w:r w:rsidRPr="00E721EC">
        <w:rPr>
          <w:rFonts w:ascii="Courier New" w:hAnsi="Courier New" w:cs="Courier New"/>
        </w:rPr>
        <w:t>SitePages</w:t>
      </w:r>
      <w:proofErr w:type="spellEnd"/>
      <w:r w:rsidRPr="00E721EC">
        <w:rPr>
          <w:rFonts w:ascii="Courier New" w:hAnsi="Courier New" w:cs="Courier New"/>
        </w:rPr>
        <w:t>/Home.aspx - 80 AWWT\RVN39233 10.238.241.120 Mozilla/4.0</w:t>
      </w:r>
      <w:proofErr w:type="gramStart"/>
      <w:r w:rsidRPr="00E721EC">
        <w:rPr>
          <w:rFonts w:ascii="Courier New" w:hAnsi="Courier New" w:cs="Courier New"/>
        </w:rPr>
        <w:t>+(</w:t>
      </w:r>
      <w:proofErr w:type="gramEnd"/>
      <w:r w:rsidRPr="00E721EC">
        <w:rPr>
          <w:rFonts w:ascii="Courier New" w:hAnsi="Courier New" w:cs="Courier New"/>
        </w:rPr>
        <w:t>compatible;+MSIE+7.0;+Windows+NT+6.1;+WOW64;+Trident/7.0;+SLCC2;+.NET+CLR+2.0.50727;+.NET+CLR+3.5.30729;+.NET+CLR+3.0.30729;+Media+Center+PC+6.0;+InfoPath.3;+.NET4.0C;+.NET4.0E) - 500 0 0 15</w:t>
      </w:r>
    </w:p>
    <w:p w:rsidR="00E721EC" w:rsidRPr="00E721EC" w:rsidRDefault="00E721EC" w:rsidP="00E721EC">
      <w:pPr>
        <w:rPr>
          <w:rFonts w:ascii="Courier New" w:hAnsi="Courier New" w:cs="Courier New"/>
        </w:rPr>
      </w:pPr>
      <w:r w:rsidRPr="00E721EC">
        <w:rPr>
          <w:rFonts w:ascii="Courier New" w:hAnsi="Courier New" w:cs="Courier New"/>
        </w:rPr>
        <w:t>2018-10-24 13:01:53 10.238.241.104 GET /sites/Meetings - 80 - 10.238.241.120 Mozilla/4.0</w:t>
      </w:r>
      <w:proofErr w:type="gramStart"/>
      <w:r w:rsidRPr="00E721EC">
        <w:rPr>
          <w:rFonts w:ascii="Courier New" w:hAnsi="Courier New" w:cs="Courier New"/>
        </w:rPr>
        <w:t>+(</w:t>
      </w:r>
      <w:proofErr w:type="gramEnd"/>
      <w:r w:rsidRPr="00E721EC">
        <w:rPr>
          <w:rFonts w:ascii="Courier New" w:hAnsi="Courier New" w:cs="Courier New"/>
        </w:rPr>
        <w:t>compatible;+MSIE+7.0;+Windows+NT+6.1;+WOW64;+Trident/7.0;+SLCC2;+.NET+CLR+2.0.50727;+.NET+CLR+3.5.30729;+.NET+CLR+3.0.30729;+Media+Center+PC+6.0;+InfoPath.3;+.NET4.0C;+.NET4.0E) - 401 0 0 15</w:t>
      </w:r>
    </w:p>
    <w:p w:rsidR="00E721EC" w:rsidRPr="00E721EC" w:rsidRDefault="00E721EC" w:rsidP="00E721EC">
      <w:pPr>
        <w:rPr>
          <w:rFonts w:ascii="Courier New" w:hAnsi="Courier New" w:cs="Courier New"/>
        </w:rPr>
      </w:pPr>
      <w:r w:rsidRPr="00E721EC">
        <w:rPr>
          <w:rFonts w:ascii="Courier New" w:hAnsi="Courier New" w:cs="Courier New"/>
        </w:rPr>
        <w:t>2018-10-24 13:01:53 10.238.241.104 GET /sites/Meetings - 80 - 10.238.241.120 Mozilla/4.0</w:t>
      </w:r>
      <w:proofErr w:type="gramStart"/>
      <w:r w:rsidRPr="00E721EC">
        <w:rPr>
          <w:rFonts w:ascii="Courier New" w:hAnsi="Courier New" w:cs="Courier New"/>
        </w:rPr>
        <w:t>+(</w:t>
      </w:r>
      <w:proofErr w:type="gramEnd"/>
      <w:r w:rsidRPr="00E721EC">
        <w:rPr>
          <w:rFonts w:ascii="Courier New" w:hAnsi="Courier New" w:cs="Courier New"/>
        </w:rPr>
        <w:t>compatible;+MSIE+7.0;+Windows+NT+6.1;+WOW64;+Trident/7.0;+SLCC2;+.NET+CLR+2.0.50727;+.NET+CLR+3.5.30729;+.NET+CLR+3.0.30729;+Media+Center+PC+6.0;+InfoPath.3;+.NET4.0C;+.NET4.0E) - 401 1 2148074254 0</w:t>
      </w:r>
    </w:p>
    <w:p w:rsidR="00E721EC" w:rsidRPr="00E721EC" w:rsidRDefault="00E721EC" w:rsidP="00E721EC">
      <w:pPr>
        <w:rPr>
          <w:rFonts w:ascii="Courier New" w:hAnsi="Courier New" w:cs="Courier New"/>
        </w:rPr>
      </w:pPr>
      <w:r w:rsidRPr="00E721EC">
        <w:rPr>
          <w:rFonts w:ascii="Courier New" w:hAnsi="Courier New" w:cs="Courier New"/>
        </w:rPr>
        <w:lastRenderedPageBreak/>
        <w:t>2018-10-24 13:01:53 10.238.241.104 GET /sites/Meetings - 80 AWWT\RVN39233 10.238.241.120 Mozilla/4.0</w:t>
      </w:r>
      <w:proofErr w:type="gramStart"/>
      <w:r w:rsidRPr="00E721EC">
        <w:rPr>
          <w:rFonts w:ascii="Courier New" w:hAnsi="Courier New" w:cs="Courier New"/>
        </w:rPr>
        <w:t>+(</w:t>
      </w:r>
      <w:proofErr w:type="gramEnd"/>
      <w:r w:rsidRPr="00E721EC">
        <w:rPr>
          <w:rFonts w:ascii="Courier New" w:hAnsi="Courier New" w:cs="Courier New"/>
        </w:rPr>
        <w:t>compatible;+MSIE+7.0;+Windows+NT+6.1;+WOW64;+Trident/7.0;+SLCC2;+.NET+CLR+2.0.50727;+.NET+CLR+3.5.30729;+.NET+CLR+3.0.30729;+Media+Center+PC+6.0;+InfoPath.3;+.NET4.0C;+.NET4.0E) - 500 0 0 31</w:t>
      </w:r>
    </w:p>
    <w:p w:rsidR="00E721EC" w:rsidRPr="00E721EC" w:rsidRDefault="00E721EC" w:rsidP="00E721EC">
      <w:pPr>
        <w:rPr>
          <w:rFonts w:ascii="Courier New" w:hAnsi="Courier New" w:cs="Courier New"/>
        </w:rPr>
      </w:pPr>
      <w:r w:rsidRPr="00E721EC">
        <w:rPr>
          <w:rFonts w:ascii="Courier New" w:hAnsi="Courier New" w:cs="Courier New"/>
        </w:rPr>
        <w:t>2018-10-24 13:02:17 10.238.241.104 GET /browserconfig.xml - 80 - 10.238.241.120 Mozilla/4.0</w:t>
      </w:r>
      <w:proofErr w:type="gramStart"/>
      <w:r w:rsidRPr="00E721EC">
        <w:rPr>
          <w:rFonts w:ascii="Courier New" w:hAnsi="Courier New" w:cs="Courier New"/>
        </w:rPr>
        <w:t>+(</w:t>
      </w:r>
      <w:proofErr w:type="gramEnd"/>
      <w:r w:rsidRPr="00E721EC">
        <w:rPr>
          <w:rFonts w:ascii="Courier New" w:hAnsi="Courier New" w:cs="Courier New"/>
        </w:rPr>
        <w:t>compatible;+MSIE+7.0;+Windows+NT+6.1;+WOW64;+Trident/7.0;+SLCC2;+.NET+CLR+2.0.50727;+.NET+CLR+3.5.30729;+.NET+CLR+3.0.30729;+Media+Center+PC+6.0;+InfoPath.3;+.NET4.0C;+.NET4.0E) - 401 0 0 0</w:t>
      </w:r>
    </w:p>
    <w:p w:rsidR="00E721EC" w:rsidRPr="00E721EC" w:rsidRDefault="00E721EC" w:rsidP="00E721EC">
      <w:pPr>
        <w:rPr>
          <w:rFonts w:ascii="Courier New" w:hAnsi="Courier New" w:cs="Courier New"/>
        </w:rPr>
      </w:pPr>
      <w:r w:rsidRPr="00E721EC">
        <w:rPr>
          <w:rFonts w:ascii="Courier New" w:hAnsi="Courier New" w:cs="Courier New"/>
        </w:rPr>
        <w:t>2018-10-24 13:02:17 10.238.241.104 GET /favicon.ico - 80 - 10.238.241.120 Mozilla/4.0</w:t>
      </w:r>
      <w:proofErr w:type="gramStart"/>
      <w:r w:rsidRPr="00E721EC">
        <w:rPr>
          <w:rFonts w:ascii="Courier New" w:hAnsi="Courier New" w:cs="Courier New"/>
        </w:rPr>
        <w:t>+(</w:t>
      </w:r>
      <w:proofErr w:type="gramEnd"/>
      <w:r w:rsidRPr="00E721EC">
        <w:rPr>
          <w:rFonts w:ascii="Courier New" w:hAnsi="Courier New" w:cs="Courier New"/>
        </w:rPr>
        <w:t>compatible;+MSIE+7.0;+Windows+NT+6.1;+WOW64;+Trident/7.0;+SLCC2;+.NET+CLR+2.0.50727;+.NET+CLR+3.5.30729;+.NET+CLR+3.0.30729;+Media+Center+PC+6.0;+InfoPath.3;+.NET4.0C;+.NET4.0E) - 404 0 2 27</w:t>
      </w:r>
    </w:p>
    <w:p w:rsidR="00E721EC" w:rsidRPr="00E721EC" w:rsidRDefault="00E721EC" w:rsidP="00E721EC">
      <w:pPr>
        <w:rPr>
          <w:rFonts w:ascii="Courier New" w:hAnsi="Courier New" w:cs="Courier New"/>
        </w:rPr>
      </w:pPr>
      <w:r w:rsidRPr="00E721EC">
        <w:rPr>
          <w:rFonts w:ascii="Courier New" w:hAnsi="Courier New" w:cs="Courier New"/>
        </w:rPr>
        <w:t>2018-10-24 13:02:17 10.238.241.104 GET /browserconfig.xml - 80 - 10.238.241.120 Mozilla/4.0</w:t>
      </w:r>
      <w:proofErr w:type="gramStart"/>
      <w:r w:rsidRPr="00E721EC">
        <w:rPr>
          <w:rFonts w:ascii="Courier New" w:hAnsi="Courier New" w:cs="Courier New"/>
        </w:rPr>
        <w:t>+(</w:t>
      </w:r>
      <w:proofErr w:type="gramEnd"/>
      <w:r w:rsidRPr="00E721EC">
        <w:rPr>
          <w:rFonts w:ascii="Courier New" w:hAnsi="Courier New" w:cs="Courier New"/>
        </w:rPr>
        <w:t>compatible;+MSIE+7.0;+Windows+NT+6.1;+WOW64;+Trident/7.0;+SLCC2;+.NET+CLR+2.0.50727;+.NET+CLR+3.5.30729;+.NET+CLR+3.0.30729;+Media+Center+PC+6.0;+InfoPath.3;+.NET4.0C;+.NET4.0E) - 401 1 2148074254 15</w:t>
      </w:r>
    </w:p>
    <w:p w:rsidR="00E721EC" w:rsidRPr="00E721EC" w:rsidRDefault="00E721EC" w:rsidP="00E721EC">
      <w:pPr>
        <w:rPr>
          <w:rFonts w:ascii="Courier New" w:hAnsi="Courier New" w:cs="Courier New"/>
        </w:rPr>
      </w:pPr>
      <w:r w:rsidRPr="00E721EC">
        <w:rPr>
          <w:rFonts w:ascii="Courier New" w:hAnsi="Courier New" w:cs="Courier New"/>
        </w:rPr>
        <w:t>2018-10-24 13:02:17 10.238.241.104 GET /browserconfig.xml - 80 AWWT\RVN39233 10.238.241.120 Mozilla/4.0</w:t>
      </w:r>
      <w:proofErr w:type="gramStart"/>
      <w:r w:rsidRPr="00E721EC">
        <w:rPr>
          <w:rFonts w:ascii="Courier New" w:hAnsi="Courier New" w:cs="Courier New"/>
        </w:rPr>
        <w:t>+(</w:t>
      </w:r>
      <w:proofErr w:type="gramEnd"/>
      <w:r w:rsidRPr="00E721EC">
        <w:rPr>
          <w:rFonts w:ascii="Courier New" w:hAnsi="Courier New" w:cs="Courier New"/>
        </w:rPr>
        <w:t>compatible;+MSIE+7.0;+Windows+NT+6.1;+WOW64;+Trident/7.0;+SLCC2;+.NET+CLR+2.0.50727;+.NET+CLR+3.5.30729;+.NET+CLR+3.0.30729;+Media+Center+PC+6.0;+InfoPath.3;+.NET4.0C;+.NET4.0E) - 500 0 0 31</w:t>
      </w:r>
    </w:p>
    <w:p w:rsidR="00E721EC" w:rsidRPr="00E721EC" w:rsidRDefault="00E721EC" w:rsidP="00E721EC">
      <w:pPr>
        <w:rPr>
          <w:rFonts w:ascii="Courier New" w:hAnsi="Courier New" w:cs="Courier New"/>
        </w:rPr>
      </w:pPr>
      <w:r w:rsidRPr="00E721EC">
        <w:rPr>
          <w:rFonts w:ascii="Courier New" w:hAnsi="Courier New" w:cs="Courier New"/>
        </w:rPr>
        <w:t>2018-10-24 13:08:04 10.238.241.104 GET /sites/Meetings - 80 - 10.238.241.120 Mozilla/5.0</w:t>
      </w:r>
      <w:proofErr w:type="gramStart"/>
      <w:r w:rsidRPr="00E721EC">
        <w:rPr>
          <w:rFonts w:ascii="Courier New" w:hAnsi="Courier New" w:cs="Courier New"/>
        </w:rPr>
        <w:t>+(</w:t>
      </w:r>
      <w:proofErr w:type="gramEnd"/>
      <w:r w:rsidRPr="00E721EC">
        <w:rPr>
          <w:rFonts w:ascii="Courier New" w:hAnsi="Courier New" w:cs="Courier New"/>
        </w:rPr>
        <w:t>Windows+NT+6.1;+WOW64;+Trident/7.0;+rv:11.0)+like+Gecko - 401 0 0 0</w:t>
      </w:r>
    </w:p>
    <w:p w:rsidR="00E721EC" w:rsidRPr="00E721EC" w:rsidRDefault="00E721EC" w:rsidP="00E721EC">
      <w:pPr>
        <w:rPr>
          <w:rFonts w:ascii="Courier New" w:hAnsi="Courier New" w:cs="Courier New"/>
        </w:rPr>
      </w:pPr>
      <w:r w:rsidRPr="00E721EC">
        <w:rPr>
          <w:rFonts w:ascii="Courier New" w:hAnsi="Courier New" w:cs="Courier New"/>
        </w:rPr>
        <w:t>2018-10-24 13:08:04 10.238.241.104 GET /sites/Meetings - 80 - 10.238.241.120 Mozilla/5.0</w:t>
      </w:r>
      <w:proofErr w:type="gramStart"/>
      <w:r w:rsidRPr="00E721EC">
        <w:rPr>
          <w:rFonts w:ascii="Courier New" w:hAnsi="Courier New" w:cs="Courier New"/>
        </w:rPr>
        <w:t>+(</w:t>
      </w:r>
      <w:proofErr w:type="gramEnd"/>
      <w:r w:rsidRPr="00E721EC">
        <w:rPr>
          <w:rFonts w:ascii="Courier New" w:hAnsi="Courier New" w:cs="Courier New"/>
        </w:rPr>
        <w:t>Windows+NT+6.1;+WOW64;+Trident/7.0;+rv:11.0)+like+Gecko - 401 1 2148074254 15</w:t>
      </w:r>
    </w:p>
    <w:p w:rsidR="00935B37" w:rsidRPr="00E721EC" w:rsidRDefault="00E721EC" w:rsidP="00E721EC">
      <w:pPr>
        <w:rPr>
          <w:rFonts w:ascii="Courier New" w:hAnsi="Courier New" w:cs="Courier New"/>
        </w:rPr>
      </w:pPr>
      <w:r w:rsidRPr="00E721EC">
        <w:rPr>
          <w:rFonts w:ascii="Courier New" w:hAnsi="Courier New" w:cs="Courier New"/>
        </w:rPr>
        <w:t>2018-10-24 13:08:04 10.238.241.104 GET /sites/Meetings - 80 AWWT\RVN39233 10.238.241.120 Mozilla/5.0</w:t>
      </w:r>
      <w:proofErr w:type="gramStart"/>
      <w:r w:rsidRPr="00E721EC">
        <w:rPr>
          <w:rFonts w:ascii="Courier New" w:hAnsi="Courier New" w:cs="Courier New"/>
        </w:rPr>
        <w:t>+(</w:t>
      </w:r>
      <w:proofErr w:type="gramEnd"/>
      <w:r w:rsidRPr="00E721EC">
        <w:rPr>
          <w:rFonts w:ascii="Courier New" w:hAnsi="Courier New" w:cs="Courier New"/>
        </w:rPr>
        <w:t>Windows+NT+6.1;+WOW64;+Trident/7.0;+rv:11.0)+like+Gecko - 500 0 0 15</w:t>
      </w:r>
    </w:p>
    <w:sectPr w:rsidR="00935B37" w:rsidRPr="00E721EC" w:rsidSect="00E721E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EC"/>
    <w:rsid w:val="000402F7"/>
    <w:rsid w:val="003904B2"/>
    <w:rsid w:val="005717F2"/>
    <w:rsid w:val="006C425F"/>
    <w:rsid w:val="00845174"/>
    <w:rsid w:val="00935B37"/>
    <w:rsid w:val="00B22815"/>
    <w:rsid w:val="00D3496A"/>
    <w:rsid w:val="00E7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C029"/>
  <w15:chartTrackingRefBased/>
  <w15:docId w15:val="{6841B7B9-D8AA-4EE1-A126-054A1623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1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51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517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49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90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7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port.microsoft.com/en-gb/help/3114011/800703fa-illegal-operation-attempted-on-a-registry-key-that-has-been-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28C16199.dotm</Template>
  <TotalTime>0</TotalTime>
  <Pages>7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AWP</Company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Core, Peter</dc:creator>
  <cp:keywords/>
  <dc:description/>
  <cp:lastModifiedBy>Core, Peter</cp:lastModifiedBy>
  <cp:revision>2</cp:revision>
  <dcterms:created xsi:type="dcterms:W3CDTF">2018-10-24T16:02:00Z</dcterms:created>
  <dcterms:modified xsi:type="dcterms:W3CDTF">2018-10-24T16:02:00Z</dcterms:modified>
</cp:coreProperties>
</file>