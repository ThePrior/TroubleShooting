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37" w:rsidRDefault="004D0C23" w:rsidP="004D0C23">
      <w:pPr>
        <w:pStyle w:val="Heading1"/>
      </w:pPr>
      <w:r w:rsidRPr="004D0C23">
        <w:t>Event ID 10016 Distributed COM</w:t>
      </w:r>
    </w:p>
    <w:p w:rsidR="004D0C23" w:rsidRDefault="004D0C23" w:rsidP="004D0C23">
      <w:pPr>
        <w:pStyle w:val="Heading2"/>
      </w:pPr>
      <w:r>
        <w:t>Issue</w:t>
      </w:r>
    </w:p>
    <w:p w:rsidR="004D0C23" w:rsidRPr="004D0C23" w:rsidRDefault="004D0C23" w:rsidP="004D0C23">
      <w:r>
        <w:t xml:space="preserve">Multiple errors in the Event Log on </w:t>
      </w:r>
      <w:proofErr w:type="gramStart"/>
      <w:r>
        <w:t>APP11, …</w:t>
      </w:r>
      <w:proofErr w:type="gramEnd"/>
    </w:p>
    <w:p w:rsidR="004D0C23" w:rsidRDefault="004D0C23" w:rsidP="004D0C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application-specific permission settings do not grant Local Activation permission for the COM Server application with CLSID </w:t>
      </w:r>
    </w:p>
    <w:p w:rsidR="004D0C23" w:rsidRDefault="004D0C23" w:rsidP="004D0C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{61738644-F196-11D0-9953-00C04FD919C1}</w:t>
      </w:r>
    </w:p>
    <w:p w:rsidR="004D0C23" w:rsidRDefault="004D0C23" w:rsidP="004D0C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sz w:val="18"/>
          <w:szCs w:val="18"/>
        </w:rPr>
        <w:t>and</w:t>
      </w:r>
      <w:proofErr w:type="gramEnd"/>
      <w:r>
        <w:rPr>
          <w:rFonts w:ascii="Segoe UI" w:hAnsi="Segoe UI" w:cs="Segoe UI"/>
          <w:sz w:val="18"/>
          <w:szCs w:val="18"/>
        </w:rPr>
        <w:t xml:space="preserve"> APPID </w:t>
      </w:r>
    </w:p>
    <w:p w:rsidR="004D0C23" w:rsidRDefault="004D0C23" w:rsidP="004D0C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{61738644-F196-11D0-9953-00C04FD919C1}</w:t>
      </w:r>
    </w:p>
    <w:p w:rsidR="004D0C23" w:rsidRDefault="004D0C23" w:rsidP="004D0C2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sz w:val="18"/>
          <w:szCs w:val="18"/>
        </w:rPr>
        <w:t>to</w:t>
      </w:r>
      <w:proofErr w:type="gramEnd"/>
      <w:r>
        <w:rPr>
          <w:rFonts w:ascii="Segoe UI" w:hAnsi="Segoe UI" w:cs="Segoe UI"/>
          <w:sz w:val="18"/>
          <w:szCs w:val="18"/>
        </w:rPr>
        <w:t xml:space="preserve"> the user AWWT\</w:t>
      </w:r>
      <w:proofErr w:type="spellStart"/>
      <w:r>
        <w:rPr>
          <w:rFonts w:ascii="Segoe UI" w:hAnsi="Segoe UI" w:cs="Segoe UI"/>
          <w:sz w:val="18"/>
          <w:szCs w:val="18"/>
        </w:rPr>
        <w:t>SPP_Farm</w:t>
      </w:r>
      <w:proofErr w:type="spellEnd"/>
      <w:r>
        <w:rPr>
          <w:rFonts w:ascii="Segoe UI" w:hAnsi="Segoe UI" w:cs="Segoe UI"/>
          <w:sz w:val="18"/>
          <w:szCs w:val="18"/>
        </w:rPr>
        <w:t xml:space="preserve"> SID (S-1-5-21-1055202805-240928851-925700815-78150) from address </w:t>
      </w:r>
      <w:proofErr w:type="spellStart"/>
      <w:r>
        <w:rPr>
          <w:rFonts w:ascii="Segoe UI" w:hAnsi="Segoe UI" w:cs="Segoe UI"/>
          <w:sz w:val="18"/>
          <w:szCs w:val="18"/>
        </w:rPr>
        <w:t>LocalHost</w:t>
      </w:r>
      <w:proofErr w:type="spellEnd"/>
      <w:r>
        <w:rPr>
          <w:rFonts w:ascii="Segoe UI" w:hAnsi="Segoe UI" w:cs="Segoe UI"/>
          <w:sz w:val="18"/>
          <w:szCs w:val="18"/>
        </w:rPr>
        <w:t xml:space="preserve"> (Using LRPC) running in the application container Unavailable SID (Unavailable). This security permission can be modified using the Component Services administrative tool.</w:t>
      </w:r>
    </w:p>
    <w:p w:rsidR="005516A7" w:rsidRPr="005516A7" w:rsidRDefault="005516A7" w:rsidP="005516A7">
      <w:pPr>
        <w:pStyle w:val="NoSpacing"/>
      </w:pPr>
      <w:r w:rsidRPr="005516A7">
        <w:t>Also:</w:t>
      </w:r>
    </w:p>
    <w:p w:rsidR="005516A7" w:rsidRDefault="005516A7" w:rsidP="005516A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The machine-default permission settings do not grant Local Activation permission for the COM Server application with CLSID </w:t>
      </w:r>
    </w:p>
    <w:p w:rsidR="005516A7" w:rsidRDefault="005516A7" w:rsidP="005516A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{000C101C-0000-0000-C000-000000000046}</w:t>
      </w:r>
    </w:p>
    <w:p w:rsidR="005516A7" w:rsidRDefault="005516A7" w:rsidP="005516A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sz w:val="18"/>
          <w:szCs w:val="18"/>
        </w:rPr>
        <w:t>and</w:t>
      </w:r>
      <w:proofErr w:type="gramEnd"/>
      <w:r>
        <w:rPr>
          <w:rFonts w:ascii="Segoe UI" w:hAnsi="Segoe UI" w:cs="Segoe UI"/>
          <w:sz w:val="18"/>
          <w:szCs w:val="18"/>
        </w:rPr>
        <w:t xml:space="preserve"> APPID </w:t>
      </w:r>
    </w:p>
    <w:p w:rsidR="005516A7" w:rsidRDefault="005516A7" w:rsidP="005516A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{000C101C-0000-0000-C000-000000000046}</w:t>
      </w:r>
    </w:p>
    <w:p w:rsidR="005516A7" w:rsidRDefault="005516A7" w:rsidP="005516A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  <w:proofErr w:type="gramStart"/>
      <w:r>
        <w:rPr>
          <w:rFonts w:ascii="Segoe UI" w:hAnsi="Segoe UI" w:cs="Segoe UI"/>
          <w:sz w:val="18"/>
          <w:szCs w:val="18"/>
        </w:rPr>
        <w:t>to</w:t>
      </w:r>
      <w:proofErr w:type="gramEnd"/>
      <w:r>
        <w:rPr>
          <w:rFonts w:ascii="Segoe UI" w:hAnsi="Segoe UI" w:cs="Segoe UI"/>
          <w:sz w:val="18"/>
          <w:szCs w:val="18"/>
        </w:rPr>
        <w:t xml:space="preserve"> the user AWWT\</w:t>
      </w:r>
      <w:proofErr w:type="spellStart"/>
      <w:r>
        <w:rPr>
          <w:rFonts w:ascii="Segoe UI" w:hAnsi="Segoe UI" w:cs="Segoe UI"/>
          <w:sz w:val="18"/>
          <w:szCs w:val="18"/>
        </w:rPr>
        <w:t>SPP_Farm</w:t>
      </w:r>
      <w:proofErr w:type="spellEnd"/>
      <w:r>
        <w:rPr>
          <w:rFonts w:ascii="Segoe UI" w:hAnsi="Segoe UI" w:cs="Segoe UI"/>
          <w:sz w:val="18"/>
          <w:szCs w:val="18"/>
        </w:rPr>
        <w:t xml:space="preserve"> SID (S-1-5-21-1055202805-240928851-925700815-78150) from address </w:t>
      </w:r>
      <w:proofErr w:type="spellStart"/>
      <w:r>
        <w:rPr>
          <w:rFonts w:ascii="Segoe UI" w:hAnsi="Segoe UI" w:cs="Segoe UI"/>
          <w:sz w:val="18"/>
          <w:szCs w:val="18"/>
        </w:rPr>
        <w:t>LocalHost</w:t>
      </w:r>
      <w:proofErr w:type="spellEnd"/>
      <w:r>
        <w:rPr>
          <w:rFonts w:ascii="Segoe UI" w:hAnsi="Segoe UI" w:cs="Segoe UI"/>
          <w:sz w:val="18"/>
          <w:szCs w:val="18"/>
        </w:rPr>
        <w:t xml:space="preserve"> (Using LRPC) running in the application container Unavailable SID (Unavailable). This security permission can be modified using the Component Services administrative tool.</w:t>
      </w:r>
    </w:p>
    <w:p w:rsidR="004D0C23" w:rsidRDefault="004D0C23" w:rsidP="004D0C23">
      <w:pPr>
        <w:pStyle w:val="Heading2"/>
      </w:pPr>
      <w:r>
        <w:t>Background</w:t>
      </w:r>
    </w:p>
    <w:p w:rsidR="004D0C23" w:rsidRDefault="004D0C23" w:rsidP="004D0C23">
      <w:r>
        <w:t>Issue began following the May 2019 Farm Update.</w:t>
      </w:r>
    </w:p>
    <w:p w:rsidR="004D0C23" w:rsidRDefault="004D0C23" w:rsidP="004D0C23">
      <w:pPr>
        <w:pStyle w:val="Heading2"/>
      </w:pPr>
      <w:r>
        <w:t>Analysis</w:t>
      </w:r>
    </w:p>
    <w:p w:rsidR="004D0C23" w:rsidRDefault="004D0C23" w:rsidP="004D0C23">
      <w:r>
        <w:t>Issue appears to be caused by DCOMCNFG permissions issues.</w:t>
      </w:r>
    </w:p>
    <w:p w:rsidR="004D0C23" w:rsidRDefault="004D0C23" w:rsidP="004D0C23">
      <w:pPr>
        <w:pStyle w:val="Heading2"/>
      </w:pPr>
      <w:r>
        <w:t>Resolution</w:t>
      </w:r>
    </w:p>
    <w:p w:rsidR="004D0C23" w:rsidRDefault="004D0C23" w:rsidP="004D0C23">
      <w:r>
        <w:t>Follow steps in this article on each APP server</w:t>
      </w:r>
    </w:p>
    <w:p w:rsidR="004D0C23" w:rsidRDefault="004D0C23" w:rsidP="004D0C23">
      <w:hyperlink r:id="rId4" w:history="1">
        <w:r w:rsidRPr="002C5FBA">
          <w:rPr>
            <w:rStyle w:val="Hyperlink"/>
          </w:rPr>
          <w:t>http://www.wictorwilen.se/Post/Fix-the-SharePoint-DCOM-10016-error-on-Windows-Server-2008-R2.aspx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5516A7" w:rsidTr="005516A7">
        <w:tc>
          <w:tcPr>
            <w:tcW w:w="1848" w:type="dxa"/>
          </w:tcPr>
          <w:p w:rsidR="005516A7" w:rsidRDefault="005516A7" w:rsidP="004D0C23"/>
        </w:tc>
        <w:tc>
          <w:tcPr>
            <w:tcW w:w="1848" w:type="dxa"/>
          </w:tcPr>
          <w:p w:rsidR="005516A7" w:rsidRDefault="005516A7" w:rsidP="004D0C23">
            <w:r>
              <w:t>APP11</w:t>
            </w:r>
          </w:p>
        </w:tc>
        <w:tc>
          <w:tcPr>
            <w:tcW w:w="1848" w:type="dxa"/>
          </w:tcPr>
          <w:p w:rsidR="005516A7" w:rsidRDefault="005516A7" w:rsidP="004D0C23">
            <w:r>
              <w:t>APP12</w:t>
            </w:r>
          </w:p>
        </w:tc>
        <w:tc>
          <w:tcPr>
            <w:tcW w:w="1849" w:type="dxa"/>
          </w:tcPr>
          <w:p w:rsidR="005516A7" w:rsidRDefault="005516A7" w:rsidP="004D0C23">
            <w:r>
              <w:t>APP21</w:t>
            </w:r>
          </w:p>
        </w:tc>
        <w:tc>
          <w:tcPr>
            <w:tcW w:w="1849" w:type="dxa"/>
          </w:tcPr>
          <w:p w:rsidR="005516A7" w:rsidRDefault="005516A7" w:rsidP="004D0C23">
            <w:r>
              <w:t>APP22</w:t>
            </w:r>
          </w:p>
        </w:tc>
      </w:tr>
      <w:tr w:rsidR="005516A7" w:rsidTr="005516A7">
        <w:tc>
          <w:tcPr>
            <w:tcW w:w="1848" w:type="dxa"/>
          </w:tcPr>
          <w:p w:rsidR="005516A7" w:rsidRDefault="005516A7" w:rsidP="005516A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CLSID </w:t>
            </w:r>
          </w:p>
          <w:p w:rsidR="005516A7" w:rsidRPr="005516A7" w:rsidRDefault="005516A7" w:rsidP="005516A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{617386</w:t>
            </w:r>
            <w:r>
              <w:rPr>
                <w:rFonts w:ascii="Segoe UI" w:hAnsi="Segoe UI" w:cs="Segoe UI"/>
                <w:sz w:val="18"/>
                <w:szCs w:val="18"/>
              </w:rPr>
              <w:t>44-F196-11D0-9953-00C04FD919C1}</w:t>
            </w:r>
          </w:p>
        </w:tc>
        <w:tc>
          <w:tcPr>
            <w:tcW w:w="1848" w:type="dxa"/>
          </w:tcPr>
          <w:p w:rsidR="005516A7" w:rsidRDefault="005516A7" w:rsidP="004D0C23">
            <w:r>
              <w:rPr>
                <w:rFonts w:ascii="Segoe UI" w:hAnsi="Segoe UI" w:cs="Segoe UI"/>
                <w:sz w:val="18"/>
                <w:szCs w:val="18"/>
              </w:rPr>
              <w:t xml:space="preserve">Local Activation for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SPP_Farm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added</w:t>
            </w:r>
          </w:p>
        </w:tc>
        <w:tc>
          <w:tcPr>
            <w:tcW w:w="1848" w:type="dxa"/>
          </w:tcPr>
          <w:p w:rsidR="005516A7" w:rsidRDefault="004C13BD" w:rsidP="004D0C23">
            <w:r>
              <w:rPr>
                <w:rFonts w:ascii="Segoe UI" w:hAnsi="Segoe UI" w:cs="Segoe UI"/>
                <w:sz w:val="18"/>
                <w:szCs w:val="18"/>
              </w:rPr>
              <w:t xml:space="preserve">Local Activation for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SPP_Farm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added</w:t>
            </w:r>
          </w:p>
        </w:tc>
        <w:tc>
          <w:tcPr>
            <w:tcW w:w="1849" w:type="dxa"/>
          </w:tcPr>
          <w:p w:rsidR="005516A7" w:rsidRDefault="005516A7" w:rsidP="004D0C23">
            <w:r>
              <w:rPr>
                <w:rFonts w:ascii="Segoe UI" w:hAnsi="Segoe UI" w:cs="Segoe UI"/>
                <w:sz w:val="18"/>
                <w:szCs w:val="18"/>
              </w:rPr>
              <w:t>Local Activation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SPP_Farm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added</w:t>
            </w:r>
          </w:p>
        </w:tc>
        <w:tc>
          <w:tcPr>
            <w:tcW w:w="1849" w:type="dxa"/>
          </w:tcPr>
          <w:p w:rsidR="005516A7" w:rsidRDefault="004C13BD" w:rsidP="004D0C23">
            <w:r>
              <w:rPr>
                <w:rFonts w:ascii="Segoe UI" w:hAnsi="Segoe UI" w:cs="Segoe UI"/>
                <w:sz w:val="18"/>
                <w:szCs w:val="18"/>
              </w:rPr>
              <w:t xml:space="preserve">Local Activation for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SPP_Farm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added</w:t>
            </w:r>
          </w:p>
        </w:tc>
      </w:tr>
      <w:tr w:rsidR="00A82AD3" w:rsidTr="005516A7">
        <w:tc>
          <w:tcPr>
            <w:tcW w:w="1848" w:type="dxa"/>
          </w:tcPr>
          <w:p w:rsidR="00A82AD3" w:rsidRDefault="00A82AD3" w:rsidP="00A82AD3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CLSID </w:t>
            </w:r>
          </w:p>
          <w:p w:rsidR="00A82AD3" w:rsidRDefault="00A82AD3" w:rsidP="00A82AD3">
            <w:r>
              <w:rPr>
                <w:rFonts w:ascii="Segoe UI" w:hAnsi="Segoe UI" w:cs="Segoe UI"/>
                <w:sz w:val="18"/>
                <w:szCs w:val="18"/>
              </w:rPr>
              <w:t>{000C101C-0000-0000-C000-000000000046}</w:t>
            </w:r>
          </w:p>
        </w:tc>
        <w:tc>
          <w:tcPr>
            <w:tcW w:w="1848" w:type="dxa"/>
          </w:tcPr>
          <w:p w:rsidR="00A82AD3" w:rsidRDefault="00A82AD3" w:rsidP="00A82AD3">
            <w:r>
              <w:rPr>
                <w:rFonts w:ascii="Segoe UI" w:hAnsi="Segoe UI" w:cs="Segoe UI"/>
                <w:sz w:val="18"/>
                <w:szCs w:val="18"/>
              </w:rPr>
              <w:t xml:space="preserve">Local Activation for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SPP_Farm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added</w:t>
            </w:r>
          </w:p>
        </w:tc>
        <w:tc>
          <w:tcPr>
            <w:tcW w:w="1848" w:type="dxa"/>
          </w:tcPr>
          <w:p w:rsidR="00A82AD3" w:rsidRDefault="00A82AD3" w:rsidP="00A82AD3">
            <w:r>
              <w:rPr>
                <w:rFonts w:ascii="Segoe UI" w:hAnsi="Segoe UI" w:cs="Segoe UI"/>
                <w:sz w:val="18"/>
                <w:szCs w:val="18"/>
              </w:rPr>
              <w:t xml:space="preserve">Local Activation for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SPP_Farm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added</w:t>
            </w:r>
          </w:p>
        </w:tc>
        <w:tc>
          <w:tcPr>
            <w:tcW w:w="1849" w:type="dxa"/>
          </w:tcPr>
          <w:p w:rsidR="00A82AD3" w:rsidRDefault="00A82AD3" w:rsidP="00A82AD3">
            <w:r>
              <w:rPr>
                <w:rFonts w:ascii="Segoe UI" w:hAnsi="Segoe UI" w:cs="Segoe UI"/>
                <w:sz w:val="18"/>
                <w:szCs w:val="18"/>
              </w:rPr>
              <w:t xml:space="preserve">Local Activation for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SPP_Farm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added</w:t>
            </w:r>
            <w:bookmarkStart w:id="0" w:name="_GoBack"/>
            <w:bookmarkEnd w:id="0"/>
          </w:p>
        </w:tc>
        <w:tc>
          <w:tcPr>
            <w:tcW w:w="1849" w:type="dxa"/>
          </w:tcPr>
          <w:p w:rsidR="00A82AD3" w:rsidRDefault="00A82AD3" w:rsidP="00A82AD3">
            <w:r>
              <w:rPr>
                <w:rFonts w:ascii="Segoe UI" w:hAnsi="Segoe UI" w:cs="Segoe UI"/>
                <w:sz w:val="18"/>
                <w:szCs w:val="18"/>
              </w:rPr>
              <w:t xml:space="preserve">Local Activation for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SPP_Farm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added</w:t>
            </w:r>
          </w:p>
        </w:tc>
      </w:tr>
      <w:tr w:rsidR="00A82AD3" w:rsidTr="005516A7">
        <w:tc>
          <w:tcPr>
            <w:tcW w:w="1848" w:type="dxa"/>
          </w:tcPr>
          <w:p w:rsidR="00A82AD3" w:rsidRDefault="00A82AD3" w:rsidP="00A82AD3"/>
        </w:tc>
        <w:tc>
          <w:tcPr>
            <w:tcW w:w="1848" w:type="dxa"/>
          </w:tcPr>
          <w:p w:rsidR="00A82AD3" w:rsidRDefault="00A82AD3" w:rsidP="00A82AD3"/>
        </w:tc>
        <w:tc>
          <w:tcPr>
            <w:tcW w:w="1848" w:type="dxa"/>
          </w:tcPr>
          <w:p w:rsidR="00A82AD3" w:rsidRDefault="00A82AD3" w:rsidP="00A82AD3"/>
        </w:tc>
        <w:tc>
          <w:tcPr>
            <w:tcW w:w="1849" w:type="dxa"/>
          </w:tcPr>
          <w:p w:rsidR="00A82AD3" w:rsidRDefault="00A82AD3" w:rsidP="00A82AD3"/>
        </w:tc>
        <w:tc>
          <w:tcPr>
            <w:tcW w:w="1849" w:type="dxa"/>
          </w:tcPr>
          <w:p w:rsidR="00A82AD3" w:rsidRDefault="00A82AD3" w:rsidP="00A82AD3"/>
        </w:tc>
      </w:tr>
      <w:tr w:rsidR="00A82AD3" w:rsidTr="005516A7">
        <w:tc>
          <w:tcPr>
            <w:tcW w:w="1848" w:type="dxa"/>
          </w:tcPr>
          <w:p w:rsidR="00A82AD3" w:rsidRDefault="00A82AD3" w:rsidP="00A82AD3"/>
        </w:tc>
        <w:tc>
          <w:tcPr>
            <w:tcW w:w="1848" w:type="dxa"/>
          </w:tcPr>
          <w:p w:rsidR="00A82AD3" w:rsidRDefault="00A82AD3" w:rsidP="00A82AD3"/>
        </w:tc>
        <w:tc>
          <w:tcPr>
            <w:tcW w:w="1848" w:type="dxa"/>
          </w:tcPr>
          <w:p w:rsidR="00A82AD3" w:rsidRDefault="00A82AD3" w:rsidP="00A82AD3"/>
        </w:tc>
        <w:tc>
          <w:tcPr>
            <w:tcW w:w="1849" w:type="dxa"/>
          </w:tcPr>
          <w:p w:rsidR="00A82AD3" w:rsidRDefault="00A82AD3" w:rsidP="00A82AD3"/>
        </w:tc>
        <w:tc>
          <w:tcPr>
            <w:tcW w:w="1849" w:type="dxa"/>
          </w:tcPr>
          <w:p w:rsidR="00A82AD3" w:rsidRDefault="00A82AD3" w:rsidP="00A82AD3"/>
        </w:tc>
      </w:tr>
    </w:tbl>
    <w:p w:rsidR="004D0C23" w:rsidRPr="004D0C23" w:rsidRDefault="004D0C23" w:rsidP="004D0C23"/>
    <w:sectPr w:rsidR="004D0C23" w:rsidRPr="004D0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914"/>
    <w:rsid w:val="004C13BD"/>
    <w:rsid w:val="004D0C23"/>
    <w:rsid w:val="00523914"/>
    <w:rsid w:val="005516A7"/>
    <w:rsid w:val="005A7623"/>
    <w:rsid w:val="00935B37"/>
    <w:rsid w:val="00A8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A0E3"/>
  <w15:chartTrackingRefBased/>
  <w15:docId w15:val="{BF24E61B-FC46-4BE0-8ED0-59F57B83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C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C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0C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1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516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ictorwilen.se/Post/Fix-the-SharePoint-DCOM-10016-error-on-Windows-Server-2008-R2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986B7C6.dotm</Template>
  <TotalTime>58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AWP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Core, Peter</dc:creator>
  <cp:keywords/>
  <dc:description/>
  <cp:lastModifiedBy>Core, Peter</cp:lastModifiedBy>
  <cp:revision>3</cp:revision>
  <dcterms:created xsi:type="dcterms:W3CDTF">2019-08-21T10:34:00Z</dcterms:created>
  <dcterms:modified xsi:type="dcterms:W3CDTF">2019-08-21T11:50:00Z</dcterms:modified>
</cp:coreProperties>
</file>