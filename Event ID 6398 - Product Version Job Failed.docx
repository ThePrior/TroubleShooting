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2C" w:rsidRDefault="00BD282C" w:rsidP="00BD282C">
      <w:pPr>
        <w:pStyle w:val="Heading1"/>
      </w:pPr>
      <w:r>
        <w:t>Issue</w:t>
      </w:r>
      <w:r w:rsidR="00032562">
        <w:t xml:space="preserve"> – Product Version Job Failed</w:t>
      </w:r>
    </w:p>
    <w:p w:rsidR="00032562" w:rsidRPr="00032562" w:rsidRDefault="00032562" w:rsidP="00032562">
      <w:r>
        <w:rPr>
          <w:noProof/>
          <w:lang w:eastAsia="en-GB"/>
        </w:rPr>
        <w:drawing>
          <wp:inline distT="0" distB="0" distL="0" distR="0" wp14:anchorId="5706A98B" wp14:editId="0C3E57B6">
            <wp:extent cx="5731510" cy="291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2C" w:rsidRDefault="00BD282C" w:rsidP="00BD28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Execute method of job definition Microsoft.SharePoint.Administration.SPProductVersionJobDefinition (ID 64206765-4687-4423-8e8e-5565c031f80c) threw an exception. More information is included below.</w:t>
      </w:r>
    </w:p>
    <w:p w:rsidR="00BD282C" w:rsidRDefault="00BD282C" w:rsidP="00BD28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935B37" w:rsidRDefault="00BD282C" w:rsidP="00BD282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Collection was modified; enumerat</w:t>
      </w:r>
      <w:r w:rsidR="00BC2096">
        <w:rPr>
          <w:rFonts w:ascii="Segoe UI" w:hAnsi="Segoe UI" w:cs="Segoe UI"/>
          <w:sz w:val="18"/>
          <w:szCs w:val="18"/>
        </w:rPr>
        <w:t xml:space="preserve">ion operation may not execute. </w:t>
      </w:r>
      <w:r>
        <w:rPr>
          <w:rFonts w:ascii="Segoe UI" w:hAnsi="Segoe UI" w:cs="Segoe UI"/>
          <w:sz w:val="18"/>
          <w:szCs w:val="18"/>
        </w:rPr>
        <w:t>(Correlation=76e7fb9e-cb2c-00b6-e4ca-3c5b64b0ed18)</w:t>
      </w:r>
    </w:p>
    <w:p w:rsidR="004F3997" w:rsidRDefault="004F3997" w:rsidP="00BD282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Problem appears to happen on APP12, APP12, APP22 but </w:t>
      </w:r>
      <w:r w:rsidR="006A68C4" w:rsidRPr="006A68C4">
        <w:rPr>
          <w:rFonts w:ascii="Segoe UI" w:hAnsi="Segoe UI" w:cs="Segoe UI"/>
          <w:b/>
          <w:sz w:val="18"/>
          <w:szCs w:val="18"/>
        </w:rPr>
        <w:t>NOT</w:t>
      </w:r>
      <w:r>
        <w:rPr>
          <w:rFonts w:ascii="Segoe UI" w:hAnsi="Segoe UI" w:cs="Segoe UI"/>
          <w:sz w:val="18"/>
          <w:szCs w:val="18"/>
        </w:rPr>
        <w:t xml:space="preserve"> APP21 where the job succeeds.</w:t>
      </w:r>
    </w:p>
    <w:p w:rsidR="00BD282C" w:rsidRDefault="00BD282C" w:rsidP="00BD282C">
      <w:pPr>
        <w:pStyle w:val="Heading1"/>
      </w:pPr>
      <w:r>
        <w:t>Analysis</w:t>
      </w:r>
    </w:p>
    <w:p w:rsidR="00BD282C" w:rsidRDefault="00BD282C" w:rsidP="00BD282C">
      <w:r>
        <w:t>Occurred on RVN-SPS-APP12 following farm update to May 2019 patch.</w:t>
      </w:r>
    </w:p>
    <w:p w:rsidR="00BD282C" w:rsidRDefault="00BD282C" w:rsidP="00BD282C">
      <w:r>
        <w:t>First error appears to be at 21/08/2019 at 00:58:58</w:t>
      </w:r>
    </w:p>
    <w:p w:rsidR="00BD282C" w:rsidRDefault="00BD282C" w:rsidP="00BD282C">
      <w:pPr>
        <w:pStyle w:val="Heading1"/>
      </w:pPr>
      <w:r>
        <w:t>Resolution</w:t>
      </w:r>
    </w:p>
    <w:p w:rsidR="00BD282C" w:rsidRDefault="00CC6BBD" w:rsidP="00CC6BBD">
      <w:pPr>
        <w:pStyle w:val="Heading2"/>
        <w:rPr>
          <w:shd w:val="clear" w:color="auto" w:fill="FFFFFF"/>
        </w:rPr>
      </w:pPr>
      <w:r>
        <w:t xml:space="preserve">1. </w:t>
      </w:r>
      <w:r w:rsidR="00BD282C">
        <w:t xml:space="preserve">Tried running </w:t>
      </w:r>
      <w:r w:rsidR="00BD282C">
        <w:rPr>
          <w:shd w:val="clear" w:color="auto" w:fill="FFFFFF"/>
        </w:rPr>
        <w:t>Get-</w:t>
      </w:r>
      <w:proofErr w:type="spellStart"/>
      <w:r w:rsidR="00BD282C">
        <w:rPr>
          <w:shd w:val="clear" w:color="auto" w:fill="FFFFFF"/>
        </w:rPr>
        <w:t>SPProduct</w:t>
      </w:r>
      <w:proofErr w:type="spellEnd"/>
      <w:r w:rsidR="00BD282C">
        <w:rPr>
          <w:shd w:val="clear" w:color="auto" w:fill="FFFFFF"/>
        </w:rPr>
        <w:t xml:space="preserve"> –local</w:t>
      </w:r>
    </w:p>
    <w:p w:rsidR="00BD282C" w:rsidRDefault="00BD282C" w:rsidP="00BD282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U: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>\&gt; 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SPProduct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-Local</w:t>
      </w:r>
    </w:p>
    <w:p w:rsidR="00BD282C" w:rsidRDefault="00BD282C" w:rsidP="00BD282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BD282C" w:rsidRDefault="00BD282C" w:rsidP="00BD282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ProductName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Required   Missing              Servers             </w:t>
      </w:r>
    </w:p>
    <w:p w:rsidR="00BD282C" w:rsidRDefault="00BD282C" w:rsidP="00BD282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                    --------   -------              -------             </w:t>
      </w:r>
    </w:p>
    <w:p w:rsidR="00BD282C" w:rsidRDefault="00BD282C" w:rsidP="00BD282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Microsoft SharePoint Server... True                            {}     </w:t>
      </w:r>
    </w:p>
    <w:p w:rsidR="00BD282C" w:rsidRPr="00BD282C" w:rsidRDefault="00BD282C" w:rsidP="00BD282C"/>
    <w:p w:rsidR="00BD282C" w:rsidRDefault="00BD282C" w:rsidP="00BD282C">
      <w:r>
        <w:t xml:space="preserve">As recommended </w:t>
      </w:r>
      <w:hyperlink r:id="rId5" w:history="1">
        <w:r w:rsidRPr="00BD282C">
          <w:rPr>
            <w:rStyle w:val="Hyperlink"/>
          </w:rPr>
          <w:t>here</w:t>
        </w:r>
      </w:hyperlink>
    </w:p>
    <w:p w:rsidR="00CC6BBD" w:rsidRDefault="00CC6BBD" w:rsidP="00BD282C">
      <w:r>
        <w:t>Ran Product Version timer job again – error still happened</w:t>
      </w:r>
      <w:r w:rsidR="00BD282C">
        <w:t xml:space="preserve">. </w:t>
      </w:r>
    </w:p>
    <w:p w:rsidR="00CC6BBD" w:rsidRDefault="00CC6BBD" w:rsidP="00CC6BBD">
      <w:pPr>
        <w:pStyle w:val="Heading2"/>
      </w:pPr>
      <w:r>
        <w:t>2. Try clearing the server cache.</w:t>
      </w:r>
    </w:p>
    <w:p w:rsidR="00CC6BBD" w:rsidRDefault="00CC6BBD" w:rsidP="00CC6BBD">
      <w:r>
        <w:t xml:space="preserve">On RVN-SPS-APP12 there are two folder in the </w:t>
      </w:r>
      <w:r w:rsidRPr="00CC6BBD">
        <w:t>C:\ProgramData\Microsoft\SharePoint\Config</w:t>
      </w:r>
      <w:r>
        <w:t xml:space="preserve"> directory with GUID names. There should only be one.</w:t>
      </w:r>
    </w:p>
    <w:p w:rsidR="00CC6BBD" w:rsidRDefault="00CC6BBD" w:rsidP="00CC6BBD">
      <w:r>
        <w:rPr>
          <w:noProof/>
          <w:lang w:eastAsia="en-GB"/>
        </w:rPr>
        <w:drawing>
          <wp:inline distT="0" distB="0" distL="0" distR="0" wp14:anchorId="7BA1970F" wp14:editId="47E704F5">
            <wp:extent cx="45243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BD" w:rsidRDefault="00CC6BBD" w:rsidP="00CC6BBD">
      <w:r>
        <w:t>Stopped the SharePoint Timer Service and deleted the old folder.</w:t>
      </w:r>
    </w:p>
    <w:p w:rsidR="004F3997" w:rsidRDefault="004F3997" w:rsidP="00CC6BBD">
      <w:r>
        <w:t>Problem still not solved.</w:t>
      </w:r>
    </w:p>
    <w:p w:rsidR="004F3997" w:rsidRDefault="004F3997" w:rsidP="00CC6BBD">
      <w:r>
        <w:t xml:space="preserve">Noticed multiple </w:t>
      </w:r>
      <w:r w:rsidR="006A68C4">
        <w:t>Event ID 10016 Distributed COM errors in the event log on the APP servers where the job was failing and these same errors not appearing on APP21.</w:t>
      </w:r>
    </w:p>
    <w:p w:rsidR="006A68C4" w:rsidRDefault="006A68C4" w:rsidP="006A68C4">
      <w:pPr>
        <w:pStyle w:val="Heading2"/>
      </w:pPr>
      <w:r>
        <w:t xml:space="preserve">3. Fix </w:t>
      </w:r>
      <w:proofErr w:type="spellStart"/>
      <w:r>
        <w:t>DComCnfg</w:t>
      </w:r>
      <w:proofErr w:type="spellEnd"/>
      <w:r>
        <w:t xml:space="preserve"> errors.</w:t>
      </w:r>
    </w:p>
    <w:p w:rsidR="006A68C4" w:rsidRDefault="006A68C4" w:rsidP="006A68C4">
      <w:r>
        <w:t xml:space="preserve">Followed actions in </w:t>
      </w:r>
      <w:hyperlink r:id="rId7" w:history="1">
        <w:r w:rsidRPr="006A68C4">
          <w:rPr>
            <w:rStyle w:val="Hyperlink"/>
          </w:rPr>
          <w:t>th</w:t>
        </w:r>
        <w:r w:rsidRPr="006A68C4">
          <w:rPr>
            <w:rStyle w:val="Hyperlink"/>
          </w:rPr>
          <w:t>i</w:t>
        </w:r>
        <w:r w:rsidRPr="006A68C4">
          <w:rPr>
            <w:rStyle w:val="Hyperlink"/>
          </w:rPr>
          <w:t>s</w:t>
        </w:r>
      </w:hyperlink>
      <w:r>
        <w:t xml:space="preserve"> document on the APP servers.</w:t>
      </w:r>
    </w:p>
    <w:p w:rsidR="004F7123" w:rsidRDefault="004F7123" w:rsidP="006A68C4">
      <w:r>
        <w:lastRenderedPageBreak/>
        <w:t xml:space="preserve">After these steps the </w:t>
      </w:r>
      <w:proofErr w:type="spellStart"/>
      <w:r>
        <w:t>Prodcut</w:t>
      </w:r>
      <w:proofErr w:type="spellEnd"/>
      <w:r>
        <w:t xml:space="preserve"> Version Job succeeds on all servers.</w:t>
      </w:r>
    </w:p>
    <w:p w:rsidR="004F7123" w:rsidRPr="006A68C4" w:rsidRDefault="004F7123" w:rsidP="006A68C4">
      <w:r>
        <w:rPr>
          <w:noProof/>
          <w:lang w:eastAsia="en-GB"/>
        </w:rPr>
        <w:drawing>
          <wp:inline distT="0" distB="0" distL="0" distR="0" wp14:anchorId="44E32174" wp14:editId="7EA82120">
            <wp:extent cx="5731510" cy="1318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8C4" w:rsidRPr="00CC6BBD" w:rsidRDefault="006A68C4" w:rsidP="00CC6BBD"/>
    <w:sectPr w:rsidR="006A68C4" w:rsidRPr="00CC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2D"/>
    <w:rsid w:val="00032562"/>
    <w:rsid w:val="00471076"/>
    <w:rsid w:val="004F3997"/>
    <w:rsid w:val="004F7123"/>
    <w:rsid w:val="006A68C4"/>
    <w:rsid w:val="00935B37"/>
    <w:rsid w:val="00A6386D"/>
    <w:rsid w:val="00B553A2"/>
    <w:rsid w:val="00BC2096"/>
    <w:rsid w:val="00BD282C"/>
    <w:rsid w:val="00CC6BBD"/>
    <w:rsid w:val="00F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FC41"/>
  <w15:chartTrackingRefBased/>
  <w15:docId w15:val="{4E817070-F357-49EB-93BE-D1CA0374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8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28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6B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A68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../Event%20ID%2010016%20Distributed%20COM/Event%20ID%2010016%20Distributed%20COM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ocial.technet.microsoft.com/Forums/ie/en-US/7b3389f0-c0e2-468b-9c26-611af8402a6b/the-execute-method-of-job-definition?forum=projserv2010setu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986B7C6.dotm</Template>
  <TotalTime>89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8</cp:revision>
  <dcterms:created xsi:type="dcterms:W3CDTF">2019-08-21T08:22:00Z</dcterms:created>
  <dcterms:modified xsi:type="dcterms:W3CDTF">2019-08-21T11:42:00Z</dcterms:modified>
</cp:coreProperties>
</file>