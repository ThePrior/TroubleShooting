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37" w:rsidRDefault="00935B37"/>
    <w:p w:rsidR="0073140D" w:rsidRDefault="005F4E30" w:rsidP="005F4E30">
      <w:pPr>
        <w:pStyle w:val="Heading1"/>
      </w:pPr>
      <w:r>
        <w:t xml:space="preserve">Event ID 3760 </w:t>
      </w:r>
      <w:r w:rsidR="0073140D">
        <w:t>error in the Event Log on all the WFE server</w:t>
      </w:r>
    </w:p>
    <w:p w:rsidR="005F4E30" w:rsidRPr="005F4E30" w:rsidRDefault="005F4E30" w:rsidP="005F4E30">
      <w:pPr>
        <w:pStyle w:val="Heading2"/>
      </w:pPr>
      <w:r>
        <w:t>Problem</w:t>
      </w:r>
    </w:p>
    <w:p w:rsidR="0073140D" w:rsidRDefault="0073140D" w:rsidP="007314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SQL Database '</w:t>
      </w:r>
      <w:proofErr w:type="spellStart"/>
      <w:r>
        <w:rPr>
          <w:rFonts w:ascii="Segoe UI" w:hAnsi="Segoe UI" w:cs="Segoe UI"/>
          <w:sz w:val="18"/>
          <w:szCs w:val="18"/>
        </w:rPr>
        <w:t>SPSPRD_MySpace</w:t>
      </w:r>
      <w:proofErr w:type="spellEnd"/>
      <w:r>
        <w:rPr>
          <w:rFonts w:ascii="Segoe UI" w:hAnsi="Segoe UI" w:cs="Segoe UI"/>
          <w:sz w:val="18"/>
          <w:szCs w:val="18"/>
        </w:rPr>
        <w:t>' on SQL Server instance 'AG-SPSPRD-CFG.awp.nhs.uk' not found. Additional error information from SQL Server is included below.</w:t>
      </w:r>
    </w:p>
    <w:p w:rsidR="0073140D" w:rsidRDefault="0073140D" w:rsidP="007314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73140D" w:rsidRDefault="0073140D" w:rsidP="0073140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Cannot open database "</w:t>
      </w:r>
      <w:proofErr w:type="spellStart"/>
      <w:r>
        <w:rPr>
          <w:rFonts w:ascii="Segoe UI" w:hAnsi="Segoe UI" w:cs="Segoe UI"/>
          <w:sz w:val="18"/>
          <w:szCs w:val="18"/>
        </w:rPr>
        <w:t>SPSPRD_MySpace</w:t>
      </w:r>
      <w:proofErr w:type="spellEnd"/>
      <w:r>
        <w:rPr>
          <w:rFonts w:ascii="Segoe UI" w:hAnsi="Segoe UI" w:cs="Segoe UI"/>
          <w:sz w:val="18"/>
          <w:szCs w:val="18"/>
        </w:rPr>
        <w:t>" requested by the login. The login failed.</w:t>
      </w:r>
    </w:p>
    <w:p w:rsidR="0073140D" w:rsidRDefault="0073140D" w:rsidP="0073140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Login failed for user 'AWWT\</w:t>
      </w:r>
      <w:proofErr w:type="spellStart"/>
      <w:r>
        <w:rPr>
          <w:rFonts w:ascii="Segoe UI" w:hAnsi="Segoe UI" w:cs="Segoe UI"/>
          <w:sz w:val="18"/>
          <w:szCs w:val="18"/>
        </w:rPr>
        <w:t>SPP_WebAppPool</w:t>
      </w:r>
      <w:proofErr w:type="spellEnd"/>
      <w:r>
        <w:rPr>
          <w:rFonts w:ascii="Segoe UI" w:hAnsi="Segoe UI" w:cs="Segoe UI"/>
          <w:sz w:val="18"/>
          <w:szCs w:val="18"/>
        </w:rPr>
        <w:t>'.</w:t>
      </w:r>
    </w:p>
    <w:p w:rsidR="0073140D" w:rsidRDefault="0073140D" w:rsidP="0073140D">
      <w:pPr>
        <w:rPr>
          <w:rFonts w:ascii="Segoe UI" w:hAnsi="Segoe UI" w:cs="Segoe UI"/>
          <w:sz w:val="18"/>
          <w:szCs w:val="18"/>
        </w:rPr>
      </w:pPr>
      <w:r>
        <w:rPr>
          <w:noProof/>
          <w:lang w:eastAsia="en-GB"/>
        </w:rPr>
        <w:drawing>
          <wp:inline distT="0" distB="0" distL="0" distR="0" wp14:anchorId="78524EFD" wp14:editId="08AD4643">
            <wp:extent cx="5731510" cy="2887109"/>
            <wp:effectExtent l="0" t="0" r="2540" b="8890"/>
            <wp:docPr id="1" name="Picture 1" descr="cid:image001.png@01D46AE5.E4BB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6AE5.E4BBE0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E30" w:rsidRDefault="005F4E30" w:rsidP="005F4E30">
      <w:pPr>
        <w:pStyle w:val="Heading2"/>
      </w:pPr>
      <w:r>
        <w:t>Analysis</w:t>
      </w:r>
    </w:p>
    <w:p w:rsidR="009E5843" w:rsidRDefault="0073140D" w:rsidP="0073140D">
      <w:pPr>
        <w:rPr>
          <w:color w:val="1F497D"/>
        </w:rPr>
      </w:pPr>
      <w:r>
        <w:rPr>
          <w:color w:val="1F497D"/>
        </w:rPr>
        <w:t xml:space="preserve">The user </w:t>
      </w:r>
      <w:proofErr w:type="spellStart"/>
      <w:r>
        <w:rPr>
          <w:color w:val="1F497D"/>
        </w:rPr>
        <w:t>SPP_WebAppPool</w:t>
      </w:r>
      <w:proofErr w:type="spellEnd"/>
      <w:r>
        <w:rPr>
          <w:color w:val="1F497D"/>
        </w:rPr>
        <w:t xml:space="preserve"> does not exist in the </w:t>
      </w:r>
      <w:proofErr w:type="spellStart"/>
      <w:r>
        <w:rPr>
          <w:color w:val="1F497D"/>
        </w:rPr>
        <w:t>SPSPRD_MySpace</w:t>
      </w:r>
      <w:proofErr w:type="spellEnd"/>
      <w:r>
        <w:rPr>
          <w:color w:val="1F497D"/>
        </w:rPr>
        <w:t xml:space="preserve"> database. </w:t>
      </w:r>
    </w:p>
    <w:p w:rsidR="009E5843" w:rsidRDefault="009E5843" w:rsidP="0073140D">
      <w:pPr>
        <w:rPr>
          <w:color w:val="1F497D"/>
        </w:rPr>
      </w:pPr>
      <w:r>
        <w:rPr>
          <w:color w:val="1F497D"/>
        </w:rPr>
        <w:t>Why does this account require access anyway?</w:t>
      </w:r>
    </w:p>
    <w:p w:rsidR="009E5843" w:rsidRDefault="009E5843" w:rsidP="0073140D">
      <w:pPr>
        <w:rPr>
          <w:color w:val="1F497D"/>
        </w:rPr>
      </w:pPr>
      <w:r>
        <w:rPr>
          <w:color w:val="1F497D"/>
        </w:rPr>
        <w:t>My Space web site was showing as stopped in IIS Manager on WFE21 and WFE22. I started the site on 26/10</w:t>
      </w:r>
      <w:r w:rsidR="0018580B">
        <w:rPr>
          <w:color w:val="1F497D"/>
        </w:rPr>
        <w:t>/2018</w:t>
      </w:r>
      <w:r>
        <w:rPr>
          <w:color w:val="1F497D"/>
        </w:rPr>
        <w:t xml:space="preserve"> at 11:40. No repeat of the 3760 errors in the database so far today. </w:t>
      </w:r>
    </w:p>
    <w:p w:rsidR="009E5843" w:rsidRDefault="009E5843" w:rsidP="0073140D">
      <w:pPr>
        <w:rPr>
          <w:color w:val="1F497D"/>
        </w:rPr>
      </w:pPr>
      <w:r>
        <w:rPr>
          <w:color w:val="1F497D"/>
        </w:rPr>
        <w:t xml:space="preserve"> Comparisons of </w:t>
      </w:r>
      <w:r w:rsidR="0018580B">
        <w:rPr>
          <w:color w:val="1F497D"/>
        </w:rPr>
        <w:t xml:space="preserve">App Pool </w:t>
      </w:r>
      <w:r>
        <w:rPr>
          <w:color w:val="1F497D"/>
        </w:rPr>
        <w:t>accounts used by UAT and PROD are very confusing!</w:t>
      </w:r>
    </w:p>
    <w:p w:rsidR="0018580B" w:rsidRDefault="0018580B" w:rsidP="0018580B">
      <w:pPr>
        <w:pStyle w:val="Heading2"/>
      </w:pPr>
      <w:r>
        <w:t xml:space="preserve">Update – 30/10/2018 </w:t>
      </w:r>
    </w:p>
    <w:p w:rsidR="0018580B" w:rsidRDefault="0018580B" w:rsidP="0018580B">
      <w:r>
        <w:t>No repeat of errors since 26/10/2018</w:t>
      </w:r>
      <w:r>
        <w:br/>
      </w:r>
    </w:p>
    <w:p w:rsidR="0018580B" w:rsidRPr="0018580B" w:rsidRDefault="0018580B" w:rsidP="0018580B">
      <w:pPr>
        <w:pStyle w:val="Heading2"/>
      </w:pPr>
      <w:r>
        <w:t>SQL Login Details</w:t>
      </w:r>
    </w:p>
    <w:p w:rsidR="0073140D" w:rsidRDefault="0073140D" w:rsidP="0073140D">
      <w:pPr>
        <w:rPr>
          <w:color w:val="1F497D"/>
        </w:rPr>
      </w:pPr>
      <w:r>
        <w:rPr>
          <w:color w:val="1F497D"/>
        </w:rPr>
        <w:t>Here is the list of databases where the login is associated with a database user:</w:t>
      </w:r>
    </w:p>
    <w:p w:rsidR="00277BFB" w:rsidRDefault="00277BFB" w:rsidP="0073140D">
      <w:pPr>
        <w:rPr>
          <w:color w:val="1F497D"/>
        </w:rPr>
      </w:pPr>
    </w:p>
    <w:p w:rsidR="0073140D" w:rsidRDefault="0073140D" w:rsidP="0073140D">
      <w:pPr>
        <w:rPr>
          <w:color w:val="1F497D"/>
        </w:rPr>
      </w:pPr>
      <w:r>
        <w:rPr>
          <w:noProof/>
          <w:color w:val="1F497D"/>
          <w:lang w:eastAsia="en-GB"/>
        </w:rPr>
        <w:lastRenderedPageBreak/>
        <w:drawing>
          <wp:inline distT="0" distB="0" distL="0" distR="0">
            <wp:extent cx="3638550" cy="8181975"/>
            <wp:effectExtent l="0" t="0" r="0" b="9525"/>
            <wp:docPr id="2" name="Picture 2" descr="cid:image002.png@01D46AE6.E8B0A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46AE6.E8B0A4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0D" w:rsidRDefault="0073140D" w:rsidP="0073140D">
      <w:pPr>
        <w:rPr>
          <w:color w:val="1F497D"/>
        </w:rPr>
      </w:pPr>
    </w:p>
    <w:p w:rsidR="0073140D" w:rsidRDefault="0073140D" w:rsidP="0073140D">
      <w:pPr>
        <w:rPr>
          <w:rFonts w:ascii="Calibri" w:hAnsi="Calibri" w:cs="Calibri"/>
        </w:rPr>
      </w:pPr>
      <w:bookmarkStart w:id="0" w:name="_GoBack"/>
      <w:bookmarkEnd w:id="0"/>
    </w:p>
    <w:sectPr w:rsidR="0073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FC"/>
    <w:rsid w:val="0018580B"/>
    <w:rsid w:val="00277BFB"/>
    <w:rsid w:val="005F4E30"/>
    <w:rsid w:val="0073140D"/>
    <w:rsid w:val="008333FC"/>
    <w:rsid w:val="00935B37"/>
    <w:rsid w:val="009E5843"/>
    <w:rsid w:val="00F4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4F9D0-4752-487F-9C40-B0F5B1B8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14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8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4E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46AE6.E8B0A4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46AE5.E4BBE08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78BD997B.dotm</Template>
  <TotalTime>172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AWP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6</cp:revision>
  <dcterms:created xsi:type="dcterms:W3CDTF">2018-10-26T10:04:00Z</dcterms:created>
  <dcterms:modified xsi:type="dcterms:W3CDTF">2018-11-28T13:06:00Z</dcterms:modified>
</cp:coreProperties>
</file>