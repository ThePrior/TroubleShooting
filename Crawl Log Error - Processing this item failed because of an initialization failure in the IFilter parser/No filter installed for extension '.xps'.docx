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3812DF" w:rsidP="003812DF">
      <w:pPr>
        <w:pStyle w:val="Heading1"/>
      </w:pPr>
      <w:r>
        <w:t>Get following errors in Crawl Log for .</w:t>
      </w:r>
      <w:proofErr w:type="spellStart"/>
      <w:r>
        <w:t>xps</w:t>
      </w:r>
      <w:proofErr w:type="spellEnd"/>
      <w:r>
        <w:t xml:space="preserve"> documents</w:t>
      </w:r>
    </w:p>
    <w:p w:rsidR="003812DF" w:rsidRPr="003812DF" w:rsidRDefault="003812DF" w:rsidP="003812DF">
      <w:r>
        <w:rPr>
          <w:rFonts w:ascii="Segoe UI" w:hAnsi="Segoe UI" w:cs="Segoe UI"/>
          <w:color w:val="444444"/>
          <w:sz w:val="20"/>
          <w:szCs w:val="20"/>
        </w:rPr>
        <w:t xml:space="preserve">Processing this item failed because of an initialization failure in the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IFilter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parser.</w:t>
      </w:r>
    </w:p>
    <w:p w:rsidR="003812DF" w:rsidRDefault="003812DF" w:rsidP="003812DF">
      <w:r>
        <w:rPr>
          <w:noProof/>
          <w:lang w:eastAsia="en-GB"/>
        </w:rPr>
        <w:drawing>
          <wp:inline distT="0" distB="0" distL="0" distR="0" wp14:anchorId="5EB2A485" wp14:editId="6EEAE637">
            <wp:extent cx="52197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DF" w:rsidRDefault="003812DF" w:rsidP="00CA0E98">
      <w:pPr>
        <w:pStyle w:val="Heading1"/>
      </w:pPr>
      <w:r>
        <w:t>Diagnosis</w:t>
      </w:r>
    </w:p>
    <w:p w:rsidR="003812DF" w:rsidRDefault="003812DF" w:rsidP="003812DF">
      <w:r>
        <w:t xml:space="preserve">There is not </w:t>
      </w:r>
      <w:proofErr w:type="spellStart"/>
      <w:r>
        <w:t>ifilter</w:t>
      </w:r>
      <w:proofErr w:type="spellEnd"/>
      <w:r>
        <w:t xml:space="preserve"> available for the .</w:t>
      </w:r>
      <w:proofErr w:type="spellStart"/>
      <w:r>
        <w:t>xps</w:t>
      </w:r>
      <w:proofErr w:type="spellEnd"/>
      <w:r>
        <w:t xml:space="preserve"> file type</w:t>
      </w:r>
    </w:p>
    <w:p w:rsidR="003812DF" w:rsidRDefault="003812DF" w:rsidP="003812DF">
      <w:r>
        <w:t xml:space="preserve">See: </w:t>
      </w:r>
    </w:p>
    <w:p w:rsidR="003812DF" w:rsidRDefault="003812DF" w:rsidP="003812DF">
      <w:hyperlink r:id="rId5" w:history="1">
        <w:r w:rsidRPr="003812DF">
          <w:rPr>
            <w:rStyle w:val="Hyperlink"/>
          </w:rPr>
          <w:t>Default crawled file name extensions and parsed file types in SharePoint Server</w:t>
        </w:r>
      </w:hyperlink>
    </w:p>
    <w:p w:rsidR="003812DF" w:rsidRDefault="003812DF" w:rsidP="00CA0E98">
      <w:pPr>
        <w:pStyle w:val="Heading1"/>
      </w:pPr>
      <w:proofErr w:type="spellStart"/>
      <w:r>
        <w:t>Res</w:t>
      </w:r>
      <w:bookmarkStart w:id="0" w:name="_GoBack"/>
      <w:bookmarkEnd w:id="0"/>
      <w:r>
        <w:t>oution</w:t>
      </w:r>
      <w:proofErr w:type="spellEnd"/>
    </w:p>
    <w:p w:rsidR="003812DF" w:rsidRDefault="003812DF" w:rsidP="003812DF">
      <w:r>
        <w:t>Remove .</w:t>
      </w:r>
      <w:proofErr w:type="spellStart"/>
      <w:r>
        <w:t>xps</w:t>
      </w:r>
      <w:proofErr w:type="spellEnd"/>
      <w:r>
        <w:t xml:space="preserve"> from the </w:t>
      </w:r>
      <w:hyperlink r:id="rId6" w:history="1">
        <w:r w:rsidRPr="003812DF">
          <w:rPr>
            <w:rStyle w:val="Hyperlink"/>
          </w:rPr>
          <w:t>list of file types in the search index in SharePoint Server</w:t>
        </w:r>
      </w:hyperlink>
    </w:p>
    <w:p w:rsidR="003812DF" w:rsidRDefault="003812DF" w:rsidP="003812DF">
      <w:r>
        <w:t>Run PowerShell script “</w:t>
      </w:r>
      <w:r w:rsidRPr="003812DF">
        <w:t xml:space="preserve">Remove </w:t>
      </w:r>
      <w:proofErr w:type="spellStart"/>
      <w:r w:rsidRPr="003812DF">
        <w:t>xps</w:t>
      </w:r>
      <w:proofErr w:type="spellEnd"/>
      <w:r w:rsidRPr="003812DF">
        <w:t xml:space="preserve"> filetype.ps1</w:t>
      </w:r>
      <w:r>
        <w:t>”</w:t>
      </w:r>
    </w:p>
    <w:p w:rsidR="003812DF" w:rsidRPr="003812DF" w:rsidRDefault="003812DF" w:rsidP="003812DF"/>
    <w:sectPr w:rsidR="003812DF" w:rsidRPr="0038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E1"/>
    <w:rsid w:val="003812DF"/>
    <w:rsid w:val="00410385"/>
    <w:rsid w:val="00935B37"/>
    <w:rsid w:val="00A93EE1"/>
    <w:rsid w:val="00C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ECCB"/>
  <w15:chartTrackingRefBased/>
  <w15:docId w15:val="{8E4F6E0E-3A1E-46AB-91E0-1D7EAAAC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2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harepoint/search/add-or-remove-a-file-type-from-the-search-index" TargetMode="External"/><Relationship Id="rId5" Type="http://schemas.openxmlformats.org/officeDocument/2006/relationships/hyperlink" Target="https://docs.microsoft.com/en-us/sharepoint/technical-reference/default-crawled-file-name-extensions-and-parsed-file-typ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6F8746E7.dotm</Template>
  <TotalTime>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3</cp:revision>
  <dcterms:created xsi:type="dcterms:W3CDTF">2018-11-28T10:08:00Z</dcterms:created>
  <dcterms:modified xsi:type="dcterms:W3CDTF">2018-11-28T10:18:00Z</dcterms:modified>
</cp:coreProperties>
</file>