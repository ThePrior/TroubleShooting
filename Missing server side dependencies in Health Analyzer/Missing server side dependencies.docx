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6C9" w:rsidRDefault="00A216C9" w:rsidP="00A216C9">
      <w:pPr>
        <w:pStyle w:val="Heading1"/>
      </w:pPr>
      <w:r>
        <w:t>Missing server side dependencies</w:t>
      </w:r>
    </w:p>
    <w:p w:rsidR="00935B37" w:rsidRDefault="00A216C9">
      <w:r>
        <w:t xml:space="preserve">Lots of these errors in Health </w:t>
      </w:r>
      <w:proofErr w:type="spellStart"/>
      <w:r>
        <w:t>Analyzer</w:t>
      </w:r>
      <w:proofErr w:type="spellEnd"/>
      <w:r>
        <w:t>:</w:t>
      </w:r>
    </w:p>
    <w:p w:rsidR="00FB4704" w:rsidRDefault="00FB4704" w:rsidP="00FB4704">
      <w:pPr>
        <w:pStyle w:val="Heading2"/>
      </w:pPr>
      <w:proofErr w:type="spellStart"/>
      <w:r>
        <w:t>MissingSetupFile</w:t>
      </w:r>
      <w:proofErr w:type="spellEnd"/>
    </w:p>
    <w:p w:rsidR="00750CB9" w:rsidRDefault="00750CB9" w:rsidP="00750CB9">
      <w:pPr>
        <w:pStyle w:val="Heading3"/>
      </w:pPr>
      <w:r>
        <w:t>PROD</w:t>
      </w:r>
    </w:p>
    <w:p w:rsidR="00A216C9" w:rsidRDefault="00750CB9" w:rsidP="00750CB9">
      <w:r>
        <w:rPr>
          <w:rFonts w:ascii="Segoe UI" w:hAnsi="Segoe UI" w:cs="Segoe UI"/>
          <w:color w:val="444444"/>
          <w:sz w:val="20"/>
          <w:szCs w:val="20"/>
        </w:rPr>
        <w:t>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MissingSetupFile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 File [Features\FT-01-02c493b9-4cae-6c4f-7032-659229b764db\solution.xsn] is referenced [1] times in the database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AWP_Content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], </w:t>
      </w:r>
      <w:r w:rsidRPr="00750CB9">
        <w:rPr>
          <w:rFonts w:ascii="Segoe UI" w:hAnsi="Segoe UI" w:cs="Segoe UI"/>
          <w:color w:val="444444"/>
          <w:sz w:val="20"/>
          <w:szCs w:val="20"/>
          <w:highlight w:val="yellow"/>
        </w:rPr>
        <w:t>but exists only under Microsoft SharePoint Foundation 2010 setup folder</w:t>
      </w:r>
      <w:r>
        <w:rPr>
          <w:rFonts w:ascii="Segoe UI" w:hAnsi="Segoe UI" w:cs="Segoe UI"/>
          <w:color w:val="444444"/>
          <w:sz w:val="20"/>
          <w:szCs w:val="20"/>
        </w:rPr>
        <w:t>. Consider upgrading the feature/solution which contains this file to the latest version. One or more setup files are referenced in the database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AWP_Content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], but are not installed on the current farm. Please install any feature or solution which contains these files.</w:t>
      </w:r>
    </w:p>
    <w:p w:rsidR="00750CB9" w:rsidRDefault="00750CB9" w:rsidP="00750CB9">
      <w:pPr>
        <w:pStyle w:val="Heading3"/>
      </w:pPr>
      <w:r>
        <w:t>UAT</w:t>
      </w:r>
    </w:p>
    <w:p w:rsidR="00A216C9" w:rsidRDefault="00A216C9" w:rsidP="00A216C9">
      <w:pPr>
        <w:rPr>
          <w:rFonts w:ascii="Segoe UI" w:hAnsi="Segoe UI" w:cs="Segoe UI"/>
          <w:color w:val="444444"/>
          <w:sz w:val="20"/>
          <w:szCs w:val="20"/>
        </w:rPr>
      </w:pPr>
      <w:proofErr w:type="spellStart"/>
      <w:r>
        <w:rPr>
          <w:rFonts w:ascii="Segoe UI" w:hAnsi="Segoe UI" w:cs="Segoe UI"/>
          <w:color w:val="444444"/>
          <w:sz w:val="20"/>
          <w:szCs w:val="20"/>
        </w:rPr>
        <w:t>MissingSetupFile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 File [Features\FT-01-02c493b9-4cae-6c4f-7032-659229b764db\solution.xsn] is referenced [1] times in the database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AWP_Content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], but is not installed on the current farm. Please install any feature/solution which contains this file. One or more setup files are referenced in the database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AWP_Content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], but are not installed on the current farm. Please install any feature or solution which contains these files.</w:t>
      </w:r>
    </w:p>
    <w:p w:rsidR="00750CB9" w:rsidRDefault="00750CB9" w:rsidP="00750CB9">
      <w:pPr>
        <w:pStyle w:val="Heading3"/>
      </w:pPr>
      <w:r>
        <w:t>Resolution</w:t>
      </w:r>
    </w:p>
    <w:p w:rsidR="00410D43" w:rsidRDefault="00410D43" w:rsidP="00410D43">
      <w:r>
        <w:t xml:space="preserve">Check out </w:t>
      </w:r>
      <w:hyperlink r:id="rId4" w:history="1">
        <w:r w:rsidRPr="00616E9D">
          <w:rPr>
            <w:rStyle w:val="Hyperlink"/>
          </w:rPr>
          <w:t>http://etienne-sharepoint.blogspot.com/2011/10/solving-missingsetupfile-errors-from.html</w:t>
        </w:r>
      </w:hyperlink>
    </w:p>
    <w:p w:rsidR="00511CB7" w:rsidRDefault="00511CB7" w:rsidP="00A216C9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We can run the </w:t>
      </w:r>
      <w:r w:rsidRPr="00511CB7">
        <w:rPr>
          <w:rFonts w:ascii="Segoe UI" w:hAnsi="Segoe UI" w:cs="Segoe UI"/>
          <w:color w:val="444444"/>
          <w:sz w:val="20"/>
          <w:szCs w:val="20"/>
        </w:rPr>
        <w:t>MissingSetuFileDetails.ps1</w:t>
      </w:r>
      <w:r>
        <w:rPr>
          <w:rFonts w:ascii="Segoe UI" w:hAnsi="Segoe UI" w:cs="Segoe UI"/>
          <w:color w:val="444444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powershell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s</w:t>
      </w:r>
      <w:r w:rsidR="00750CB9">
        <w:rPr>
          <w:rFonts w:ascii="Segoe UI" w:hAnsi="Segoe UI" w:cs="Segoe UI"/>
          <w:color w:val="444444"/>
          <w:sz w:val="20"/>
          <w:szCs w:val="20"/>
        </w:rPr>
        <w:t xml:space="preserve">cript to identify the file and </w:t>
      </w:r>
      <w:r>
        <w:rPr>
          <w:rFonts w:ascii="Segoe UI" w:hAnsi="Segoe UI" w:cs="Segoe UI"/>
          <w:color w:val="444444"/>
          <w:sz w:val="20"/>
          <w:szCs w:val="20"/>
        </w:rPr>
        <w:t>the location.</w:t>
      </w:r>
    </w:p>
    <w:p w:rsidR="00511CB7" w:rsidRDefault="00750CB9" w:rsidP="00A216C9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It appears most of the missing setup files on PROD are .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xsn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files which need upgrading on UAT the InfoPath forms have never been published.</w:t>
      </w:r>
    </w:p>
    <w:p w:rsidR="00750CB9" w:rsidRDefault="00750CB9" w:rsidP="00750CB9">
      <w:pPr>
        <w:pStyle w:val="Heading3"/>
      </w:pPr>
      <w:r>
        <w:t>Action</w:t>
      </w:r>
    </w:p>
    <w:p w:rsidR="00750CB9" w:rsidRDefault="00750CB9" w:rsidP="00750CB9">
      <w:r>
        <w:t xml:space="preserve">Sue will remove the test InfoPath from PROD and delete the forms form the forms template library </w:t>
      </w:r>
      <w:hyperlink r:id="rId5" w:history="1">
        <w:r w:rsidRPr="00870B78">
          <w:rPr>
            <w:rStyle w:val="Hyperlink"/>
          </w:rPr>
          <w:t>http://prdspace.awp.nhs.uk/FormServerTemplates</w:t>
        </w:r>
      </w:hyperlink>
      <w:r>
        <w:t xml:space="preserve">. Next time </w:t>
      </w:r>
      <w:proofErr w:type="spellStart"/>
      <w:r>
        <w:t>AWP_Content</w:t>
      </w:r>
      <w:proofErr w:type="spellEnd"/>
      <w:r>
        <w:t xml:space="preserve"> </w:t>
      </w:r>
    </w:p>
    <w:p w:rsidR="00F800A1" w:rsidRDefault="00F800A1" w:rsidP="00750CB9"/>
    <w:p w:rsidR="00F800A1" w:rsidRDefault="00F800A1" w:rsidP="00F800A1">
      <w:pPr>
        <w:pStyle w:val="Heading2"/>
      </w:pPr>
      <w:proofErr w:type="spellStart"/>
      <w:r>
        <w:t>MissingWebPart</w:t>
      </w:r>
      <w:proofErr w:type="spellEnd"/>
    </w:p>
    <w:p w:rsidR="00F800A1" w:rsidRDefault="00F800A1" w:rsidP="00F800A1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MissingWebPart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]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WebPart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class [dc8d37bf-5afb-657e-e673-6c9328f9c912] (class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Microsoft.SharePoint.WebPartPages.BlogYearArchive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 from assembly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Microsoft.SharePoint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, Version=14.0.0.0, Culture=neutral,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PublicKeyToken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=71e9bce111e9429c]) is referenced [1] times in the database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AWP_Content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], but is not installed on the current farm. Please install any feature/solution which contains this web part. One or more web parts are referenced in the database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AWP_Content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], but are not installed on the current farm. Please install any feature or solution which contains these web parts.</w:t>
      </w:r>
    </w:p>
    <w:p w:rsidR="00F800A1" w:rsidRDefault="00F800A1" w:rsidP="00F800A1">
      <w:pPr>
        <w:pStyle w:val="Heading3"/>
      </w:pPr>
      <w:r>
        <w:t>Resolution</w:t>
      </w:r>
    </w:p>
    <w:p w:rsidR="00F800A1" w:rsidRDefault="00F800A1" w:rsidP="00F800A1">
      <w:pPr>
        <w:rPr>
          <w:rStyle w:val="Hyperlink"/>
        </w:rPr>
      </w:pPr>
      <w:r>
        <w:t xml:space="preserve">Check out </w:t>
      </w:r>
      <w:hyperlink r:id="rId6" w:history="1">
        <w:r w:rsidRPr="00281764">
          <w:rPr>
            <w:rStyle w:val="Hyperlink"/>
          </w:rPr>
          <w:t>http://etienne-sharepoint.blogspot.com/2011/10/solving-missingwebpart-errors-from.html</w:t>
        </w:r>
      </w:hyperlink>
    </w:p>
    <w:p w:rsidR="00F800A1" w:rsidRDefault="00F800A1" w:rsidP="00F800A1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We can run the </w:t>
      </w:r>
      <w:r w:rsidRPr="00511CB7">
        <w:rPr>
          <w:rFonts w:ascii="Segoe UI" w:hAnsi="Segoe UI" w:cs="Segoe UI"/>
          <w:color w:val="444444"/>
          <w:sz w:val="20"/>
          <w:szCs w:val="20"/>
        </w:rPr>
        <w:t>MissingSetuFileDetails.ps1</w:t>
      </w:r>
      <w:r>
        <w:rPr>
          <w:rFonts w:ascii="Segoe UI" w:hAnsi="Segoe UI" w:cs="Segoe UI"/>
          <w:color w:val="444444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powershell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script to identify the file and the location.</w:t>
      </w:r>
    </w:p>
    <w:p w:rsidR="00F800A1" w:rsidRDefault="00F800A1" w:rsidP="00F800A1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lastRenderedPageBreak/>
        <w:t>It appears most of the missing setup files on PROD are .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xsn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 files which need upgrading on UAT the InfoPath forms have never been published.</w:t>
      </w:r>
    </w:p>
    <w:p w:rsidR="00F800A1" w:rsidRDefault="00F800A1" w:rsidP="00F800A1">
      <w:pPr>
        <w:pStyle w:val="Heading3"/>
      </w:pPr>
      <w:r>
        <w:t>Action</w:t>
      </w:r>
    </w:p>
    <w:p w:rsidR="00F800A1" w:rsidRDefault="00F800A1" w:rsidP="00F800A1">
      <w:r>
        <w:t xml:space="preserve">Sue will remove the test InfoPath from PROD and delete the forms form the forms template library </w:t>
      </w:r>
      <w:hyperlink r:id="rId7" w:history="1">
        <w:r w:rsidRPr="00870B78">
          <w:rPr>
            <w:rStyle w:val="Hyperlink"/>
          </w:rPr>
          <w:t>http://prdspace.awp.nhs.uk/FormServerTemplates</w:t>
        </w:r>
      </w:hyperlink>
      <w:r>
        <w:t xml:space="preserve">. Next time </w:t>
      </w:r>
      <w:proofErr w:type="spellStart"/>
      <w:r>
        <w:t>AWP_Content</w:t>
      </w:r>
      <w:proofErr w:type="spellEnd"/>
      <w:r>
        <w:t xml:space="preserve"> </w:t>
      </w:r>
    </w:p>
    <w:p w:rsidR="00F800A1" w:rsidRDefault="00CB7D14" w:rsidP="00CB7D14">
      <w:pPr>
        <w:pStyle w:val="Heading2"/>
      </w:pPr>
      <w:proofErr w:type="spellStart"/>
      <w:r>
        <w:t>MissingAssembly</w:t>
      </w:r>
      <w:proofErr w:type="spellEnd"/>
    </w:p>
    <w:p w:rsidR="00CB7D14" w:rsidRDefault="00CB7D14" w:rsidP="00CB7D14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MissingAssembly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 Assembly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AWP.Sharepoint.PersonalSites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 xml:space="preserve">, Version=1.0.0.0, Culture=neutral, 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PublicKeyToken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=3a4f31ad587d5b90] is referenced in the database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AWP_Content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], but is not installed on the current farm. Please install any feature/solution which contains this assembly. One or more assemblies are referenced in the database [</w:t>
      </w:r>
      <w:proofErr w:type="spellStart"/>
      <w:r>
        <w:rPr>
          <w:rFonts w:ascii="Segoe UI" w:hAnsi="Segoe UI" w:cs="Segoe UI"/>
          <w:color w:val="444444"/>
          <w:sz w:val="20"/>
          <w:szCs w:val="20"/>
        </w:rPr>
        <w:t>AWP_Content</w:t>
      </w:r>
      <w:proofErr w:type="spellEnd"/>
      <w:r>
        <w:rPr>
          <w:rFonts w:ascii="Segoe UI" w:hAnsi="Segoe UI" w:cs="Segoe UI"/>
          <w:color w:val="444444"/>
          <w:sz w:val="20"/>
          <w:szCs w:val="20"/>
        </w:rPr>
        <w:t>], but are not installed on the current farm. Please install any feature or solution which contains these assemblies.</w:t>
      </w:r>
    </w:p>
    <w:p w:rsidR="00CB7D14" w:rsidRDefault="00CB7D14" w:rsidP="00CB7D14">
      <w:hyperlink r:id="rId8" w:history="1">
        <w:r w:rsidRPr="00281764">
          <w:rPr>
            <w:rStyle w:val="Hyperlink"/>
          </w:rPr>
          <w:t>http://etienne-sharepoint.blogspot.com/2011/10/solving-missingassembly-errors-from.html</w:t>
        </w:r>
      </w:hyperlink>
    </w:p>
    <w:p w:rsidR="00CB7D14" w:rsidRPr="00CB7D14" w:rsidRDefault="00CB7D14" w:rsidP="00CB7D14">
      <w:bookmarkStart w:id="0" w:name="_GoBack"/>
      <w:bookmarkEnd w:id="0"/>
    </w:p>
    <w:sectPr w:rsidR="00CB7D14" w:rsidRPr="00CB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BD"/>
    <w:rsid w:val="00410D43"/>
    <w:rsid w:val="00511CB7"/>
    <w:rsid w:val="00750CB9"/>
    <w:rsid w:val="00935B37"/>
    <w:rsid w:val="00A216C9"/>
    <w:rsid w:val="00C466BD"/>
    <w:rsid w:val="00CB7D14"/>
    <w:rsid w:val="00F800A1"/>
    <w:rsid w:val="00FB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A0DC"/>
  <w15:chartTrackingRefBased/>
  <w15:docId w15:val="{5E74D394-B370-4266-9D59-4ED3CD0A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C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C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0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ienne-sharepoint.blogspot.com/2011/10/solving-missingassembly-errors-fro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dspace.awp.nhs.uk/FormServerTempl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tienne-sharepoint.blogspot.com/2011/10/solving-missingwebpart-errors-from.html" TargetMode="External"/><Relationship Id="rId5" Type="http://schemas.openxmlformats.org/officeDocument/2006/relationships/hyperlink" Target="http://prdspace.awp.nhs.uk/FormServerTemplat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tienne-sharepoint.blogspot.com/2011/10/solving-missingsetupfile-errors-from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C7316F32.dotm</Template>
  <TotalTime>151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5</cp:revision>
  <dcterms:created xsi:type="dcterms:W3CDTF">2018-12-13T13:53:00Z</dcterms:created>
  <dcterms:modified xsi:type="dcterms:W3CDTF">2018-12-13T16:24:00Z</dcterms:modified>
</cp:coreProperties>
</file>